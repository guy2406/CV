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689" w:type="pct"/>
        <w:tblInd w:w="-7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75F55" w:themeFill="text2"/>
        <w:tblCellMar>
          <w:left w:w="2448" w:type="dxa"/>
          <w:right w:w="115" w:type="dxa"/>
        </w:tblCellMar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11908"/>
      </w:tblGrid>
      <w:tr w:rsidR="000D13BB" w:rsidRPr="009802A6" w14:paraId="2CC6A2A7" w14:textId="77777777" w:rsidTr="00D55798">
        <w:trPr>
          <w:trHeight w:val="648"/>
        </w:trPr>
        <w:sdt>
          <w:sdtPr>
            <w:rPr>
              <w:rFonts w:ascii="Calibri" w:hAnsi="Calibri" w:cs="Calibri"/>
            </w:rPr>
            <w:alias w:val="Enter your name:"/>
            <w:tag w:val="Enter your name:"/>
            <w:id w:val="-605731169"/>
            <w:placeholder>
              <w:docPart w:val="50ECBBC2E83648509C417ADEB9911B59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11908" w:type="dxa"/>
                <w:shd w:val="clear" w:color="auto" w:fill="94B6D2" w:themeFill="accent1"/>
                <w:tcMar>
                  <w:top w:w="14" w:type="dxa"/>
                  <w:bottom w:w="14" w:type="dxa"/>
                </w:tcMar>
                <w:vAlign w:val="center"/>
              </w:tcPr>
              <w:p w14:paraId="208F1934" w14:textId="1BF0D9C9" w:rsidR="000D13BB" w:rsidRPr="009802A6" w:rsidRDefault="00606B8D" w:rsidP="00610EFB">
                <w:pPr>
                  <w:pStyle w:val="YourName"/>
                  <w:ind w:left="-1740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Guy Weiss</w:t>
                </w:r>
              </w:p>
            </w:tc>
          </w:sdtContent>
        </w:sdt>
      </w:tr>
    </w:tbl>
    <w:tbl>
      <w:tblPr>
        <w:tblW w:w="5694" w:type="pct"/>
        <w:tblInd w:w="-72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  <w:tblDescription w:val="First table has your name, second table has date, image, and contact information"/>
      </w:tblPr>
      <w:tblGrid>
        <w:gridCol w:w="2421"/>
        <w:gridCol w:w="9498"/>
      </w:tblGrid>
      <w:tr w:rsidR="003264A2" w:rsidRPr="009802A6" w14:paraId="587975CD" w14:textId="77777777" w:rsidTr="00073D2E">
        <w:trPr>
          <w:trHeight w:val="360"/>
        </w:trPr>
        <w:tc>
          <w:tcPr>
            <w:tcW w:w="2421" w:type="dxa"/>
            <w:tcBorders>
              <w:top w:val="single" w:sz="36" w:space="0" w:color="FFFFFF" w:themeColor="background1"/>
              <w:left w:val="nil"/>
              <w:bottom w:val="nil"/>
              <w:right w:val="single" w:sz="36" w:space="0" w:color="FFFFFF" w:themeColor="background1"/>
            </w:tcBorders>
            <w:shd w:val="clear" w:color="auto" w:fill="D9D9D9" w:themeFill="background1" w:themeFillShade="D9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5B5AB470" w14:textId="42784187" w:rsidR="00B04B3F" w:rsidRPr="009802A6" w:rsidRDefault="00B04B3F" w:rsidP="00A071AB">
            <w:pPr>
              <w:pStyle w:val="Date"/>
              <w:framePr w:wrap="auto" w:hAnchor="text" w:xAlign="left" w:yAlign="inline"/>
              <w:suppressOverlap w:val="0"/>
              <w:jc w:val="left"/>
              <w:rPr>
                <w:rFonts w:ascii="Calibri" w:hAnsi="Calibri" w:cs="Calibri"/>
                <w:color w:val="000000" w:themeColor="text1"/>
              </w:rPr>
            </w:pPr>
          </w:p>
        </w:tc>
        <w:tc>
          <w:tcPr>
            <w:tcW w:w="9498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nil"/>
              <w:right w:val="nil"/>
            </w:tcBorders>
            <w:shd w:val="clear" w:color="auto" w:fill="F2F2F2" w:themeFill="background1" w:themeFillShade="F2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 w14:paraId="41C90960" w14:textId="0AF3575B" w:rsidR="00B04B3F" w:rsidRPr="009802A6" w:rsidRDefault="003358A4" w:rsidP="001F0561">
            <w:pPr>
              <w:pStyle w:val="ContactInfo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9802A6">
              <w:rPr>
                <w:rFonts w:ascii="Calibri" w:hAnsi="Calibri" w:cs="Calibri"/>
                <w:b/>
                <w:bCs/>
              </w:rPr>
              <w:t xml:space="preserve">Tel-Aviv, Israel </w:t>
            </w:r>
            <w:r w:rsidRPr="009802A6">
              <w:rPr>
                <w:rFonts w:ascii="Calibri" w:hAnsi="Calibri" w:cs="Calibri"/>
                <w:b/>
                <w:bCs/>
                <w:color w:val="94B6D2" w:themeColor="accent1"/>
              </w:rPr>
              <w:t>|</w:t>
            </w:r>
            <w:r w:rsidRPr="009802A6">
              <w:rPr>
                <w:rFonts w:ascii="Calibri" w:hAnsi="Calibri" w:cs="Calibri"/>
                <w:b/>
                <w:bCs/>
              </w:rPr>
              <w:t xml:space="preserve"> </w:t>
            </w:r>
            <w:r w:rsidR="002B0A09" w:rsidRPr="002B0A0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"/>
              </w:rPr>
              <w:t>052-6707475</w:t>
            </w:r>
            <w:r w:rsidRPr="002B0A09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r w:rsidRPr="009802A6">
              <w:rPr>
                <w:rFonts w:ascii="Calibri" w:hAnsi="Calibri" w:cs="Calibri"/>
                <w:b/>
                <w:bCs/>
                <w:color w:val="94B6D2" w:themeColor="accent1"/>
              </w:rPr>
              <w:t>|</w:t>
            </w:r>
            <w:r w:rsidRPr="002B0A09">
              <w:rPr>
                <w:rFonts w:ascii="Calibri" w:hAnsi="Calibri" w:cs="Calibri"/>
                <w:b/>
                <w:bCs/>
                <w:color w:val="002060"/>
              </w:rPr>
              <w:t xml:space="preserve"> </w:t>
            </w:r>
            <w:hyperlink r:id="rId8" w:history="1">
              <w:r w:rsidR="002B0A09" w:rsidRPr="002B0A09">
                <w:rPr>
                  <w:rFonts w:ascii="Calibri" w:eastAsia="Times New Roman" w:hAnsi="Calibri" w:cs="Calibri"/>
                  <w:b/>
                  <w:bCs/>
                  <w:color w:val="002060"/>
                  <w:sz w:val="24"/>
                  <w:szCs w:val="24"/>
                  <w:u w:val="single"/>
                  <w:lang w:val="en"/>
                </w:rPr>
                <w:t>guy2406@gmail.com</w:t>
              </w:r>
            </w:hyperlink>
          </w:p>
        </w:tc>
      </w:tr>
    </w:tbl>
    <w:p w14:paraId="6A091061" w14:textId="2C423AFF" w:rsidR="00647545" w:rsidRPr="009802A6" w:rsidRDefault="00647545" w:rsidP="00647545">
      <w:pPr>
        <w:pStyle w:val="Heading1"/>
        <w:tabs>
          <w:tab w:val="left" w:pos="708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Summary</w:t>
      </w:r>
      <w:r w:rsidRPr="009802A6">
        <w:rPr>
          <w:rFonts w:ascii="Calibri" w:hAnsi="Calibri" w:cs="Calibri"/>
        </w:rPr>
        <w:tab/>
      </w:r>
    </w:p>
    <w:p w14:paraId="4EF7EA82" w14:textId="65E3BE63" w:rsidR="00647545" w:rsidRPr="00647545" w:rsidRDefault="00647545" w:rsidP="00647545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647545">
        <w:rPr>
          <w:rFonts w:ascii="Calibri" w:eastAsia="Times New Roman" w:hAnsi="Calibri" w:cs="Calibri"/>
          <w:sz w:val="24"/>
          <w:szCs w:val="24"/>
        </w:rPr>
        <w:t xml:space="preserve">I </w:t>
      </w:r>
      <w:r>
        <w:rPr>
          <w:rFonts w:ascii="Calibri" w:eastAsia="Times New Roman" w:hAnsi="Calibri" w:cs="Calibri"/>
          <w:sz w:val="24"/>
          <w:szCs w:val="24"/>
        </w:rPr>
        <w:t>completed</w:t>
      </w:r>
      <w:r w:rsidRPr="00647545">
        <w:rPr>
          <w:rFonts w:ascii="Calibri" w:eastAsia="Times New Roman" w:hAnsi="Calibri" w:cs="Calibri"/>
          <w:sz w:val="24"/>
          <w:szCs w:val="24"/>
        </w:rPr>
        <w:t xml:space="preserve"> a Full Stack </w:t>
      </w:r>
      <w:r>
        <w:rPr>
          <w:rFonts w:ascii="Calibri" w:eastAsia="Times New Roman" w:hAnsi="Calibri" w:cs="Calibri"/>
          <w:sz w:val="24"/>
          <w:szCs w:val="24"/>
        </w:rPr>
        <w:t>bootcamp</w:t>
      </w:r>
      <w:r w:rsidR="00606B8D">
        <w:rPr>
          <w:rFonts w:ascii="Calibri" w:eastAsia="Times New Roman" w:hAnsi="Calibri" w:cs="Calibri"/>
          <w:sz w:val="24"/>
          <w:szCs w:val="24"/>
        </w:rPr>
        <w:t xml:space="preserve">, based </w:t>
      </w:r>
      <w:r w:rsidR="00606B8D" w:rsidRPr="00606B8D">
        <w:rPr>
          <w:rFonts w:ascii="Calibri" w:eastAsia="Times New Roman" w:hAnsi="Calibri" w:cs="Calibri"/>
          <w:b/>
          <w:bCs/>
          <w:sz w:val="24"/>
          <w:szCs w:val="24"/>
        </w:rPr>
        <w:t>Java</w:t>
      </w:r>
      <w:r w:rsidR="00606B8D">
        <w:rPr>
          <w:rFonts w:ascii="Calibri" w:eastAsia="Times New Roman" w:hAnsi="Calibri" w:cs="Calibri"/>
          <w:b/>
          <w:bCs/>
          <w:sz w:val="24"/>
          <w:szCs w:val="24"/>
        </w:rPr>
        <w:t>S</w:t>
      </w:r>
      <w:bookmarkStart w:id="0" w:name="_GoBack"/>
      <w:bookmarkEnd w:id="0"/>
      <w:r w:rsidR="00606B8D" w:rsidRPr="00606B8D">
        <w:rPr>
          <w:rFonts w:ascii="Calibri" w:eastAsia="Times New Roman" w:hAnsi="Calibri" w:cs="Calibri"/>
          <w:b/>
          <w:bCs/>
          <w:sz w:val="24"/>
          <w:szCs w:val="24"/>
        </w:rPr>
        <w:t>cript</w:t>
      </w:r>
      <w:r w:rsidR="00606B8D">
        <w:rPr>
          <w:rFonts w:ascii="Calibri" w:eastAsia="Times New Roman" w:hAnsi="Calibri" w:cs="Calibri"/>
          <w:sz w:val="24"/>
          <w:szCs w:val="24"/>
        </w:rPr>
        <w:t>.</w:t>
      </w:r>
      <w:r w:rsidRPr="00647545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3C05D74F" w14:textId="1E266E06" w:rsidR="00647545" w:rsidRDefault="00647545" w:rsidP="00647545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647545">
        <w:rPr>
          <w:rFonts w:ascii="Calibri" w:eastAsia="Times New Roman" w:hAnsi="Calibri" w:cs="Calibri"/>
          <w:sz w:val="24"/>
          <w:szCs w:val="24"/>
        </w:rPr>
        <w:t xml:space="preserve">Developed Applications in the frontend using </w:t>
      </w:r>
      <w:r w:rsidRPr="001B685C">
        <w:rPr>
          <w:rFonts w:ascii="Calibri" w:eastAsia="Times New Roman" w:hAnsi="Calibri" w:cs="Calibri"/>
          <w:b/>
          <w:bCs/>
          <w:sz w:val="24"/>
          <w:szCs w:val="24"/>
        </w:rPr>
        <w:t>React</w:t>
      </w:r>
      <w:r w:rsidRPr="00647545">
        <w:rPr>
          <w:rFonts w:ascii="Calibri" w:eastAsia="Times New Roman" w:hAnsi="Calibri" w:cs="Calibri"/>
          <w:sz w:val="24"/>
          <w:szCs w:val="24"/>
        </w:rPr>
        <w:t xml:space="preserve">, Backend was written in </w:t>
      </w:r>
      <w:r w:rsidRPr="001B685C">
        <w:rPr>
          <w:rFonts w:ascii="Calibri" w:eastAsia="Times New Roman" w:hAnsi="Calibri" w:cs="Calibri"/>
          <w:b/>
          <w:bCs/>
          <w:sz w:val="24"/>
          <w:szCs w:val="24"/>
        </w:rPr>
        <w:t>Node</w:t>
      </w:r>
      <w:r w:rsidRPr="00647545">
        <w:rPr>
          <w:rFonts w:ascii="Calibri" w:eastAsia="Times New Roman" w:hAnsi="Calibri" w:cs="Calibri"/>
          <w:sz w:val="24"/>
          <w:szCs w:val="24"/>
        </w:rPr>
        <w:t xml:space="preserve">.js, </w:t>
      </w:r>
      <w:r w:rsidRPr="001B685C">
        <w:rPr>
          <w:rFonts w:ascii="Calibri" w:eastAsia="Times New Roman" w:hAnsi="Calibri" w:cs="Calibri"/>
          <w:b/>
          <w:bCs/>
          <w:sz w:val="24"/>
          <w:szCs w:val="24"/>
        </w:rPr>
        <w:t>MongoDB</w:t>
      </w:r>
      <w:r>
        <w:rPr>
          <w:rFonts w:ascii="Calibri" w:eastAsia="Times New Roman" w:hAnsi="Calibri" w:cs="Calibri"/>
          <w:sz w:val="24"/>
          <w:szCs w:val="24"/>
        </w:rPr>
        <w:t>.</w:t>
      </w:r>
    </w:p>
    <w:p w14:paraId="1AF86414" w14:textId="04938269" w:rsidR="00647545" w:rsidRPr="00647545" w:rsidRDefault="00647545" w:rsidP="00647545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647545">
        <w:rPr>
          <w:rFonts w:ascii="Calibri" w:eastAsia="Times New Roman" w:hAnsi="Calibri" w:cs="Calibri"/>
          <w:sz w:val="24"/>
          <w:szCs w:val="24"/>
        </w:rPr>
        <w:t>As a DevOps Engineer</w:t>
      </w:r>
      <w:r>
        <w:rPr>
          <w:rFonts w:ascii="Calibri" w:eastAsia="Times New Roman" w:hAnsi="Calibri" w:cs="Calibri"/>
          <w:sz w:val="24"/>
          <w:szCs w:val="24"/>
        </w:rPr>
        <w:t xml:space="preserve">, </w:t>
      </w:r>
      <w:r w:rsidRPr="00647545">
        <w:rPr>
          <w:rFonts w:ascii="Calibri" w:eastAsia="Times New Roman" w:hAnsi="Calibri" w:cs="Calibri"/>
          <w:sz w:val="24"/>
          <w:szCs w:val="24"/>
        </w:rPr>
        <w:t>I developed a</w:t>
      </w:r>
      <w:r>
        <w:rPr>
          <w:rFonts w:ascii="Calibri" w:eastAsia="Times New Roman" w:hAnsi="Calibri" w:cs="Calibri"/>
          <w:sz w:val="24"/>
          <w:szCs w:val="24"/>
        </w:rPr>
        <w:t xml:space="preserve"> </w:t>
      </w:r>
      <w:r w:rsidRPr="00647545">
        <w:rPr>
          <w:rFonts w:ascii="Calibri" w:eastAsia="Times New Roman" w:hAnsi="Calibri" w:cs="Calibri"/>
          <w:sz w:val="24"/>
          <w:szCs w:val="24"/>
        </w:rPr>
        <w:t xml:space="preserve">dashboard written in python </w:t>
      </w:r>
      <w:r>
        <w:rPr>
          <w:rFonts w:ascii="Calibri" w:eastAsia="Times New Roman" w:hAnsi="Calibri" w:cs="Calibri"/>
          <w:sz w:val="24"/>
          <w:szCs w:val="24"/>
        </w:rPr>
        <w:t>connected to</w:t>
      </w:r>
      <w:r w:rsidRPr="00647545">
        <w:rPr>
          <w:rFonts w:ascii="Calibri" w:eastAsia="Times New Roman" w:hAnsi="Calibri" w:cs="Calibri"/>
          <w:sz w:val="24"/>
          <w:szCs w:val="24"/>
        </w:rPr>
        <w:t xml:space="preserve"> SQL</w:t>
      </w:r>
      <w:r>
        <w:rPr>
          <w:rFonts w:ascii="Calibri" w:eastAsia="Times New Roman" w:hAnsi="Calibri" w:cs="Calibri"/>
          <w:sz w:val="24"/>
          <w:szCs w:val="24"/>
        </w:rPr>
        <w:t xml:space="preserve"> DB.</w:t>
      </w:r>
    </w:p>
    <w:p w14:paraId="4F450A8F" w14:textId="7D5DA39B" w:rsidR="00E11730" w:rsidRPr="009802A6" w:rsidRDefault="0039734C" w:rsidP="00D55798">
      <w:pPr>
        <w:pStyle w:val="Heading1"/>
        <w:tabs>
          <w:tab w:val="left" w:pos="7080"/>
        </w:tabs>
        <w:jc w:val="both"/>
        <w:rPr>
          <w:rFonts w:ascii="Calibri" w:hAnsi="Calibri" w:cs="Calibri"/>
          <w:rtl/>
          <w:lang w:bidi="he-IL"/>
        </w:rPr>
      </w:pPr>
      <w:r w:rsidRPr="009802A6">
        <w:rPr>
          <w:rFonts w:ascii="Calibri" w:hAnsi="Calibri" w:cs="Calibri"/>
        </w:rPr>
        <w:t>Experience</w:t>
      </w:r>
    </w:p>
    <w:p w14:paraId="26B2E3A5" w14:textId="08339205" w:rsidR="00B76820" w:rsidRPr="009F4CBF" w:rsidRDefault="002B0A09" w:rsidP="00D55798">
      <w:pPr>
        <w:pStyle w:val="Heading2"/>
        <w:jc w:val="both"/>
        <w:rPr>
          <w:rFonts w:ascii="Calibri" w:hAnsi="Calibri" w:cs="Calibri"/>
          <w:b/>
          <w:bCs/>
        </w:rPr>
      </w:pPr>
      <w:r w:rsidRPr="009F4CBF">
        <w:rPr>
          <w:rFonts w:ascii="Calibri" w:hAnsi="Calibri" w:cs="Calibri"/>
          <w:b/>
          <w:bCs/>
        </w:rPr>
        <w:t>Verint</w:t>
      </w:r>
    </w:p>
    <w:p w14:paraId="37D406A9" w14:textId="1EBB5339" w:rsidR="00E11730" w:rsidRPr="00D55798" w:rsidRDefault="002B0A09" w:rsidP="00D55798">
      <w:pPr>
        <w:pStyle w:val="Heading2"/>
        <w:jc w:val="both"/>
        <w:rPr>
          <w:rFonts w:ascii="Calibri" w:hAnsi="Calibri" w:cs="Calibri"/>
          <w:b/>
          <w:bCs/>
        </w:rPr>
      </w:pPr>
      <w:r w:rsidRPr="002B0A09">
        <w:rPr>
          <w:rFonts w:ascii="Calibri" w:eastAsia="Times New Roman" w:hAnsi="Calibri" w:cs="Calibri"/>
          <w:b/>
          <w:bCs/>
          <w:sz w:val="24"/>
          <w:szCs w:val="24"/>
          <w:lang w:val="en"/>
        </w:rPr>
        <w:t>System Performance Engineer</w:t>
      </w:r>
      <w:r w:rsidRPr="00A044FF">
        <w:rPr>
          <w:rFonts w:ascii="Times New Roman" w:eastAsia="Times New Roman" w:hAnsi="Times New Roman" w:cs="Times New Roman"/>
          <w:sz w:val="24"/>
          <w:szCs w:val="24"/>
          <w:lang w:val="en"/>
        </w:rPr>
        <w:t> </w:t>
      </w:r>
    </w:p>
    <w:p w14:paraId="5C105371" w14:textId="048DB85F" w:rsidR="00E11730" w:rsidRPr="009802A6" w:rsidRDefault="002B0A09" w:rsidP="00D55798">
      <w:pPr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2019-2020</w:t>
      </w:r>
    </w:p>
    <w:p w14:paraId="365E3A9B" w14:textId="77777777" w:rsidR="002B0A09" w:rsidRPr="002B0A09" w:rsidRDefault="002B0A09" w:rsidP="002B0A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B0A09">
        <w:rPr>
          <w:rFonts w:ascii="Calibri" w:eastAsia="Times New Roman" w:hAnsi="Calibri" w:cs="Calibri"/>
          <w:b/>
          <w:bCs/>
          <w:sz w:val="24"/>
          <w:szCs w:val="24"/>
        </w:rPr>
        <w:t>Develop load tests</w:t>
      </w:r>
      <w:r w:rsidRPr="002B0A09">
        <w:rPr>
          <w:rFonts w:ascii="Calibri" w:eastAsia="Times New Roman" w:hAnsi="Calibri" w:cs="Calibri"/>
          <w:sz w:val="24"/>
          <w:szCs w:val="24"/>
        </w:rPr>
        <w:t xml:space="preserve"> written in </w:t>
      </w:r>
      <w:r w:rsidRPr="002B0A09">
        <w:rPr>
          <w:rFonts w:ascii="Calibri" w:eastAsia="Times New Roman" w:hAnsi="Calibri" w:cs="Calibri"/>
          <w:b/>
          <w:bCs/>
          <w:sz w:val="24"/>
          <w:szCs w:val="24"/>
        </w:rPr>
        <w:t>C#</w:t>
      </w:r>
      <w:r w:rsidRPr="002B0A09">
        <w:rPr>
          <w:rFonts w:ascii="Calibri" w:eastAsia="Times New Roman" w:hAnsi="Calibri" w:cs="Calibri"/>
          <w:sz w:val="24"/>
          <w:szCs w:val="24"/>
        </w:rPr>
        <w:t xml:space="preserve"> working with several SQL DB.</w:t>
      </w:r>
    </w:p>
    <w:p w14:paraId="57FB1BF5" w14:textId="77777777" w:rsidR="002B0A09" w:rsidRPr="002B0A09" w:rsidRDefault="002B0A09" w:rsidP="002B0A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B0A09">
        <w:rPr>
          <w:rFonts w:ascii="Calibri" w:eastAsia="Times New Roman" w:hAnsi="Calibri" w:cs="Calibri"/>
          <w:sz w:val="24"/>
          <w:szCs w:val="24"/>
          <w:lang w:val="en"/>
        </w:rPr>
        <w:t xml:space="preserve">Improving development process in </w:t>
      </w:r>
      <w:r w:rsidRPr="002B0A09">
        <w:rPr>
          <w:rFonts w:ascii="Calibri" w:eastAsia="Times New Roman" w:hAnsi="Calibri" w:cs="Calibri"/>
          <w:b/>
          <w:bCs/>
          <w:sz w:val="24"/>
          <w:szCs w:val="24"/>
          <w:lang w:val="en"/>
        </w:rPr>
        <w:t xml:space="preserve">performance &amp; scale </w:t>
      </w:r>
      <w:r w:rsidRPr="002B0A09">
        <w:rPr>
          <w:rFonts w:ascii="Calibri" w:eastAsia="Times New Roman" w:hAnsi="Calibri" w:cs="Calibri"/>
          <w:sz w:val="24"/>
          <w:szCs w:val="24"/>
          <w:lang w:val="en"/>
        </w:rPr>
        <w:t>aspects.</w:t>
      </w:r>
    </w:p>
    <w:p w14:paraId="74214D94" w14:textId="2C04089B" w:rsidR="002B0A09" w:rsidRPr="009F4CBF" w:rsidRDefault="002B0A09" w:rsidP="009F4CB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B0A09">
        <w:rPr>
          <w:rFonts w:ascii="Calibri" w:eastAsia="Times New Roman" w:hAnsi="Calibri" w:cs="Calibri"/>
          <w:sz w:val="24"/>
          <w:szCs w:val="24"/>
          <w:lang w:val="en"/>
        </w:rPr>
        <w:t>Building tools and automation</w:t>
      </w:r>
      <w:r w:rsidR="009F4CBF">
        <w:rPr>
          <w:rFonts w:ascii="Calibri" w:eastAsia="Times New Roman" w:hAnsi="Calibri" w:cs="Calibri"/>
          <w:sz w:val="24"/>
          <w:szCs w:val="24"/>
          <w:lang w:val="en"/>
        </w:rPr>
        <w:t xml:space="preserve">s, </w:t>
      </w:r>
      <w:proofErr w:type="gramStart"/>
      <w:r w:rsidRPr="009F4CBF">
        <w:rPr>
          <w:rFonts w:ascii="Calibri" w:eastAsia="Times New Roman" w:hAnsi="Calibri" w:cs="Calibri"/>
          <w:b/>
          <w:bCs/>
          <w:sz w:val="24"/>
          <w:szCs w:val="24"/>
          <w:lang w:val="en"/>
        </w:rPr>
        <w:t>Diagnose</w:t>
      </w:r>
      <w:r w:rsidR="009F4CBF">
        <w:rPr>
          <w:rFonts w:ascii="Calibri" w:eastAsia="Times New Roman" w:hAnsi="Calibri" w:cs="Calibri"/>
          <w:b/>
          <w:bCs/>
          <w:sz w:val="24"/>
          <w:szCs w:val="24"/>
          <w:lang w:val="en"/>
        </w:rPr>
        <w:t>d</w:t>
      </w:r>
      <w:proofErr w:type="gramEnd"/>
      <w:r w:rsidRPr="009F4CBF">
        <w:rPr>
          <w:rFonts w:ascii="Calibri" w:eastAsia="Times New Roman" w:hAnsi="Calibri" w:cs="Calibri"/>
          <w:b/>
          <w:bCs/>
          <w:sz w:val="24"/>
          <w:szCs w:val="24"/>
          <w:lang w:val="en"/>
        </w:rPr>
        <w:t> </w:t>
      </w:r>
      <w:r w:rsidRPr="009F4CBF">
        <w:rPr>
          <w:rFonts w:ascii="Calibri" w:eastAsia="Times New Roman" w:hAnsi="Calibri" w:cs="Calibri"/>
          <w:sz w:val="24"/>
          <w:szCs w:val="24"/>
          <w:lang w:val="en"/>
        </w:rPr>
        <w:t>performance testi</w:t>
      </w:r>
      <w:r w:rsidR="009F4CBF">
        <w:rPr>
          <w:rFonts w:ascii="Calibri" w:eastAsia="Times New Roman" w:hAnsi="Calibri" w:cs="Calibri"/>
          <w:sz w:val="24"/>
          <w:szCs w:val="24"/>
          <w:lang w:val="en"/>
        </w:rPr>
        <w:t xml:space="preserve">ng &amp; debugging methodologies </w:t>
      </w:r>
    </w:p>
    <w:p w14:paraId="3CAA0EC4" w14:textId="77777777" w:rsidR="002B0A09" w:rsidRPr="002B0A09" w:rsidRDefault="002B0A09" w:rsidP="002B0A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B0A09">
        <w:rPr>
          <w:rFonts w:ascii="Calibri" w:eastAsia="Times New Roman" w:hAnsi="Calibri" w:cs="Calibri"/>
          <w:b/>
          <w:bCs/>
          <w:sz w:val="24"/>
          <w:szCs w:val="24"/>
          <w:lang w:val="en"/>
        </w:rPr>
        <w:t>Solving</w:t>
      </w:r>
      <w:r w:rsidRPr="002B0A09">
        <w:rPr>
          <w:rFonts w:ascii="Calibri" w:eastAsia="Times New Roman" w:hAnsi="Calibri" w:cs="Calibri"/>
          <w:sz w:val="24"/>
          <w:szCs w:val="24"/>
          <w:lang w:val="en"/>
        </w:rPr>
        <w:t xml:space="preserve"> </w:t>
      </w:r>
      <w:r w:rsidRPr="002B0A09">
        <w:rPr>
          <w:rFonts w:ascii="Calibri" w:eastAsia="Times New Roman" w:hAnsi="Calibri" w:cs="Calibri"/>
          <w:b/>
          <w:bCs/>
          <w:sz w:val="24"/>
          <w:szCs w:val="24"/>
          <w:lang w:val="en"/>
        </w:rPr>
        <w:t>technical</w:t>
      </w:r>
      <w:r w:rsidRPr="002B0A09">
        <w:rPr>
          <w:rFonts w:ascii="Calibri" w:eastAsia="Times New Roman" w:hAnsi="Calibri" w:cs="Calibri"/>
          <w:sz w:val="24"/>
          <w:szCs w:val="24"/>
          <w:lang w:val="en"/>
        </w:rPr>
        <w:t xml:space="preserve"> issues, working closely with the </w:t>
      </w:r>
      <w:r w:rsidRPr="002B0A09">
        <w:rPr>
          <w:rFonts w:ascii="Calibri" w:eastAsia="Times New Roman" w:hAnsi="Calibri" w:cs="Calibri"/>
          <w:b/>
          <w:bCs/>
          <w:sz w:val="24"/>
          <w:szCs w:val="24"/>
          <w:lang w:val="en"/>
        </w:rPr>
        <w:t>R&amp;D</w:t>
      </w:r>
      <w:r w:rsidRPr="002B0A09">
        <w:rPr>
          <w:rFonts w:ascii="Calibri" w:eastAsia="Times New Roman" w:hAnsi="Calibri" w:cs="Calibri"/>
          <w:sz w:val="24"/>
          <w:szCs w:val="24"/>
          <w:lang w:val="en"/>
        </w:rPr>
        <w:t xml:space="preserve"> team.</w:t>
      </w:r>
    </w:p>
    <w:p w14:paraId="13C62ECF" w14:textId="0821A804" w:rsidR="007F3E61" w:rsidRPr="00DC632A" w:rsidRDefault="002B0A09" w:rsidP="00DC63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B0A09">
        <w:rPr>
          <w:rFonts w:ascii="Calibri" w:eastAsia="Times New Roman" w:hAnsi="Calibri" w:cs="Calibri"/>
          <w:sz w:val="24"/>
          <w:szCs w:val="24"/>
          <w:lang w:val="en"/>
        </w:rPr>
        <w:t xml:space="preserve">Scripting in PowerShell, </w:t>
      </w:r>
      <w:r>
        <w:rPr>
          <w:rFonts w:ascii="Calibri" w:eastAsia="Times New Roman" w:hAnsi="Calibri" w:cs="Calibri"/>
          <w:sz w:val="24"/>
          <w:szCs w:val="24"/>
          <w:lang w:val="en"/>
        </w:rPr>
        <w:t>working with</w:t>
      </w:r>
      <w:r w:rsidRPr="002B0A09">
        <w:rPr>
          <w:rFonts w:ascii="Calibri" w:eastAsia="Times New Roman" w:hAnsi="Calibri" w:cs="Calibri"/>
          <w:sz w:val="24"/>
          <w:szCs w:val="24"/>
          <w:lang w:val="en"/>
        </w:rPr>
        <w:t xml:space="preserve">: </w:t>
      </w:r>
      <w:proofErr w:type="spellStart"/>
      <w:r w:rsidRPr="002B0A09">
        <w:rPr>
          <w:rFonts w:ascii="Calibri" w:eastAsia="Times New Roman" w:hAnsi="Calibri" w:cs="Calibri"/>
          <w:sz w:val="24"/>
          <w:szCs w:val="24"/>
          <w:lang w:val="en"/>
        </w:rPr>
        <w:t>vmware</w:t>
      </w:r>
      <w:proofErr w:type="spellEnd"/>
      <w:r w:rsidRPr="002B0A09">
        <w:rPr>
          <w:rFonts w:ascii="Calibri" w:eastAsia="Times New Roman" w:hAnsi="Calibri" w:cs="Calibri"/>
          <w:i/>
          <w:iCs/>
          <w:color w:val="4D5156"/>
          <w:sz w:val="24"/>
          <w:szCs w:val="24"/>
          <w:shd w:val="clear" w:color="auto" w:fill="FFFFFF"/>
        </w:rPr>
        <w:t>, </w:t>
      </w:r>
      <w:proofErr w:type="spellStart"/>
      <w:r w:rsidRPr="002B0A09">
        <w:rPr>
          <w:rFonts w:ascii="Calibri" w:eastAsia="Times New Roman" w:hAnsi="Calibri" w:cs="Calibri"/>
          <w:i/>
          <w:iCs/>
          <w:color w:val="4D5156"/>
          <w:sz w:val="24"/>
          <w:szCs w:val="24"/>
          <w:shd w:val="clear" w:color="auto" w:fill="FFFFFF"/>
        </w:rPr>
        <w:t>ElasticSearch</w:t>
      </w:r>
      <w:proofErr w:type="spellEnd"/>
      <w:r w:rsidRPr="002B0A09">
        <w:rPr>
          <w:rFonts w:ascii="Calibri" w:eastAsia="Times New Roman" w:hAnsi="Calibri" w:cs="Calibri"/>
          <w:i/>
          <w:iCs/>
          <w:color w:val="4D5156"/>
          <w:sz w:val="24"/>
          <w:szCs w:val="24"/>
          <w:shd w:val="clear" w:color="auto" w:fill="FFFFFF"/>
        </w:rPr>
        <w:t>, </w:t>
      </w:r>
      <w:r w:rsidRPr="002B0A09">
        <w:rPr>
          <w:rFonts w:ascii="Calibri" w:eastAsia="Times New Roman" w:hAnsi="Calibri" w:cs="Calibri"/>
          <w:sz w:val="24"/>
          <w:szCs w:val="24"/>
          <w:lang w:val="en"/>
        </w:rPr>
        <w:t>C#, .NET applications and MSSQL.</w:t>
      </w:r>
    </w:p>
    <w:tbl>
      <w:tblPr>
        <w:tblStyle w:val="TableGrid"/>
        <w:tblW w:w="1629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7"/>
        <w:gridCol w:w="283"/>
        <w:gridCol w:w="13360"/>
      </w:tblGrid>
      <w:tr w:rsidR="003F7A49" w:rsidRPr="009802A6" w14:paraId="27EF3CCE" w14:textId="77777777" w:rsidTr="002B0A09">
        <w:tc>
          <w:tcPr>
            <w:tcW w:w="2647" w:type="dxa"/>
          </w:tcPr>
          <w:p w14:paraId="33AB6AD6" w14:textId="1E0ED297" w:rsidR="001F0561" w:rsidRPr="009F4CBF" w:rsidRDefault="002B0A09" w:rsidP="001F0561">
            <w:pPr>
              <w:pStyle w:val="Heading2"/>
              <w:jc w:val="both"/>
              <w:outlineLvl w:val="1"/>
              <w:rPr>
                <w:rFonts w:ascii="Calibri" w:hAnsi="Calibri" w:cs="Calibri"/>
                <w:b/>
                <w:bCs/>
                <w:lang w:val="en"/>
              </w:rPr>
            </w:pPr>
            <w:r w:rsidRPr="009F4CBF">
              <w:rPr>
                <w:rFonts w:ascii="Calibri" w:hAnsi="Calibri" w:cs="Calibri"/>
                <w:b/>
                <w:bCs/>
              </w:rPr>
              <w:t>Intel</w:t>
            </w:r>
          </w:p>
          <w:p w14:paraId="34FE73C5" w14:textId="02C5A1AA" w:rsidR="003F7A49" w:rsidRPr="002B0A09" w:rsidRDefault="002B0A09" w:rsidP="001F0561">
            <w:pPr>
              <w:pStyle w:val="Heading2"/>
              <w:jc w:val="both"/>
              <w:outlineLvl w:val="1"/>
              <w:rPr>
                <w:rFonts w:ascii="Calibri" w:hAnsi="Calibri" w:cs="Calibri"/>
                <w:b/>
                <w:bCs/>
              </w:rPr>
            </w:pPr>
            <w:r w:rsidRPr="002B0A0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"/>
              </w:rPr>
              <w:t>DevOps Engineer</w:t>
            </w:r>
            <w:r w:rsidRPr="002B0A09">
              <w:rPr>
                <w:rFonts w:ascii="Calibri" w:eastAsia="Times New Roman" w:hAnsi="Calibri" w:cs="Calibri"/>
                <w:sz w:val="24"/>
                <w:szCs w:val="24"/>
                <w:lang w:val="en"/>
              </w:rPr>
              <w:t> </w:t>
            </w:r>
          </w:p>
          <w:p w14:paraId="20AC2BBA" w14:textId="06AC8AC4" w:rsidR="003F7A49" w:rsidRPr="009802A6" w:rsidRDefault="002B0A09" w:rsidP="00D55798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2016-2019</w:t>
            </w:r>
          </w:p>
        </w:tc>
        <w:tc>
          <w:tcPr>
            <w:tcW w:w="283" w:type="dxa"/>
          </w:tcPr>
          <w:p w14:paraId="08164C46" w14:textId="52B7CDD5" w:rsidR="003F7A49" w:rsidRPr="009802A6" w:rsidRDefault="003F7A49" w:rsidP="00D55798">
            <w:pPr>
              <w:pStyle w:val="Heading2"/>
              <w:jc w:val="both"/>
              <w:outlineLvl w:val="1"/>
              <w:rPr>
                <w:rFonts w:ascii="Calibri" w:hAnsi="Calibri" w:cs="Calibri"/>
              </w:rPr>
            </w:pPr>
          </w:p>
        </w:tc>
        <w:tc>
          <w:tcPr>
            <w:tcW w:w="13360" w:type="dxa"/>
          </w:tcPr>
          <w:p w14:paraId="5A78DAC4" w14:textId="63411E20" w:rsidR="003F7A49" w:rsidRPr="000E07D4" w:rsidRDefault="003F7A49" w:rsidP="00D55798">
            <w:pPr>
              <w:pStyle w:val="Heading2"/>
              <w:jc w:val="both"/>
              <w:outlineLvl w:val="1"/>
              <w:rPr>
                <w:rFonts w:ascii="Calibri" w:hAnsi="Calibri" w:cs="Calibri"/>
                <w:b/>
                <w:bCs/>
              </w:rPr>
            </w:pPr>
          </w:p>
          <w:p w14:paraId="696D7A07" w14:textId="0093004D" w:rsidR="003F7A49" w:rsidRPr="009802A6" w:rsidRDefault="003F7A49" w:rsidP="00D55798">
            <w:pPr>
              <w:jc w:val="both"/>
              <w:rPr>
                <w:rFonts w:ascii="Calibri" w:hAnsi="Calibri" w:cs="Calibri"/>
              </w:rPr>
            </w:pPr>
          </w:p>
        </w:tc>
      </w:tr>
    </w:tbl>
    <w:p w14:paraId="3725C5CC" w14:textId="77777777" w:rsidR="002B0A09" w:rsidRPr="00ED1B13" w:rsidRDefault="002B0A09" w:rsidP="002B0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D1B13">
        <w:rPr>
          <w:rFonts w:ascii="Calibri" w:eastAsia="Times New Roman" w:hAnsi="Calibri" w:cs="Calibri"/>
          <w:sz w:val="24"/>
          <w:szCs w:val="24"/>
          <w:lang w:val="en"/>
        </w:rPr>
        <w:t xml:space="preserve">Developing CI/CD automation environment process and </w:t>
      </w:r>
      <w:r w:rsidRPr="00ED1B13">
        <w:rPr>
          <w:rFonts w:ascii="Calibri" w:eastAsia="Times New Roman" w:hAnsi="Calibri" w:cs="Calibri"/>
          <w:b/>
          <w:bCs/>
          <w:sz w:val="24"/>
          <w:szCs w:val="24"/>
          <w:lang w:val="en"/>
        </w:rPr>
        <w:t>supporting</w:t>
      </w:r>
      <w:r w:rsidRPr="00ED1B13">
        <w:rPr>
          <w:rFonts w:ascii="Calibri" w:eastAsia="Times New Roman" w:hAnsi="Calibri" w:cs="Calibri"/>
          <w:sz w:val="24"/>
          <w:szCs w:val="24"/>
          <w:lang w:val="en"/>
        </w:rPr>
        <w:t xml:space="preserve"> the </w:t>
      </w:r>
      <w:r w:rsidRPr="00ED1B13">
        <w:rPr>
          <w:rFonts w:ascii="Calibri" w:eastAsia="Times New Roman" w:hAnsi="Calibri" w:cs="Calibri"/>
          <w:b/>
          <w:bCs/>
          <w:sz w:val="24"/>
          <w:szCs w:val="24"/>
          <w:lang w:val="en"/>
        </w:rPr>
        <w:t>R&amp;D</w:t>
      </w:r>
      <w:r w:rsidRPr="00ED1B13">
        <w:rPr>
          <w:rFonts w:ascii="Calibri" w:eastAsia="Times New Roman" w:hAnsi="Calibri" w:cs="Calibri"/>
          <w:sz w:val="24"/>
          <w:szCs w:val="24"/>
          <w:lang w:val="en"/>
        </w:rPr>
        <w:t>.</w:t>
      </w:r>
    </w:p>
    <w:p w14:paraId="1314C8EE" w14:textId="77777777" w:rsidR="002B0A09" w:rsidRPr="00ED1B13" w:rsidRDefault="002B0A09" w:rsidP="002B0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D1B13">
        <w:rPr>
          <w:rFonts w:ascii="Calibri" w:eastAsia="Times New Roman" w:hAnsi="Calibri" w:cs="Calibri"/>
          <w:sz w:val="24"/>
          <w:szCs w:val="24"/>
          <w:lang w:val="en"/>
        </w:rPr>
        <w:t>Working with the following tools: Git, Gerrit, Jenkins, Jira - client and server side.</w:t>
      </w:r>
    </w:p>
    <w:p w14:paraId="1F6D148D" w14:textId="77777777" w:rsidR="002B0A09" w:rsidRPr="00ED1B13" w:rsidRDefault="002B0A09" w:rsidP="002B0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D1B13">
        <w:rPr>
          <w:rFonts w:ascii="Calibri" w:eastAsia="Times New Roman" w:hAnsi="Calibri" w:cs="Calibri"/>
          <w:sz w:val="24"/>
          <w:szCs w:val="24"/>
          <w:lang w:val="en"/>
        </w:rPr>
        <w:t xml:space="preserve">Implementing code in C#, </w:t>
      </w:r>
      <w:r w:rsidRPr="00ED1B13">
        <w:rPr>
          <w:rFonts w:ascii="Calibri" w:eastAsia="Times New Roman" w:hAnsi="Calibri" w:cs="Calibri"/>
          <w:b/>
          <w:bCs/>
          <w:sz w:val="24"/>
          <w:szCs w:val="24"/>
          <w:lang w:val="en"/>
        </w:rPr>
        <w:t>python</w:t>
      </w:r>
      <w:r w:rsidRPr="00ED1B13">
        <w:rPr>
          <w:rFonts w:ascii="Calibri" w:eastAsia="Times New Roman" w:hAnsi="Calibri" w:cs="Calibri"/>
          <w:sz w:val="24"/>
          <w:szCs w:val="24"/>
          <w:lang w:val="en"/>
        </w:rPr>
        <w:t xml:space="preserve"> scripts, bash.</w:t>
      </w:r>
    </w:p>
    <w:p w14:paraId="36BA20A4" w14:textId="46416B33" w:rsidR="002B0A09" w:rsidRDefault="002B0A09" w:rsidP="002B0A0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ED1B13">
        <w:rPr>
          <w:rFonts w:ascii="Calibri" w:eastAsia="Times New Roman" w:hAnsi="Calibri" w:cs="Calibri"/>
          <w:sz w:val="24"/>
          <w:szCs w:val="24"/>
          <w:lang w:val="en"/>
        </w:rPr>
        <w:t xml:space="preserve">Developing Applications using Json, </w:t>
      </w:r>
      <w:r w:rsidRPr="00ED1B13">
        <w:rPr>
          <w:rFonts w:ascii="Calibri" w:eastAsia="Times New Roman" w:hAnsi="Calibri" w:cs="Calibri"/>
          <w:b/>
          <w:bCs/>
          <w:sz w:val="24"/>
          <w:szCs w:val="24"/>
          <w:lang w:val="en"/>
        </w:rPr>
        <w:t>RESTful API</w:t>
      </w:r>
      <w:r w:rsidRPr="00ED1B13">
        <w:rPr>
          <w:rFonts w:ascii="Calibri" w:eastAsia="Times New Roman" w:hAnsi="Calibri" w:cs="Calibri"/>
          <w:sz w:val="24"/>
          <w:szCs w:val="24"/>
          <w:lang w:val="en"/>
        </w:rPr>
        <w:t>, controlling web pages.</w:t>
      </w:r>
    </w:p>
    <w:p w14:paraId="4F5EE998" w14:textId="1613457D" w:rsidR="002B0A09" w:rsidRDefault="002B0A09" w:rsidP="00956399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  <w:lang w:val="en"/>
        </w:rPr>
        <w:t>P</w:t>
      </w:r>
      <w:r w:rsidRPr="002B0A09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  <w:lang w:val="en"/>
        </w:rPr>
        <w:t>ower consumption testing Engineer</w:t>
      </w:r>
      <w:r w:rsidR="00956399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  <w:lang w:val="en"/>
        </w:rPr>
        <w:t xml:space="preserve"> and </w:t>
      </w:r>
      <w:r w:rsidR="00956399" w:rsidRPr="002B0A0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>Validation</w:t>
      </w:r>
      <w:r w:rsidR="0095639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 xml:space="preserve"> Engineer</w:t>
      </w:r>
      <w:r>
        <w:rPr>
          <w:rFonts w:ascii="Calibri" w:eastAsia="Times New Roman" w:hAnsi="Calibri" w:cs="Calibri"/>
          <w:color w:val="404040" w:themeColor="text1" w:themeTint="BF"/>
          <w:sz w:val="24"/>
          <w:szCs w:val="24"/>
        </w:rPr>
        <w:t xml:space="preserve"> </w:t>
      </w:r>
      <w:r w:rsidRPr="002B0A09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</w:rPr>
        <w:t>-</w:t>
      </w:r>
      <w:r w:rsidRPr="002B0A0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 xml:space="preserve"> </w:t>
      </w:r>
      <w:proofErr w:type="spellStart"/>
      <w:proofErr w:type="gramStart"/>
      <w:r w:rsidRPr="002B0A0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>WiFi</w:t>
      </w:r>
      <w:proofErr w:type="spellEnd"/>
      <w:r w:rsidRPr="002B0A0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 xml:space="preserve"> </w:t>
      </w:r>
      <w:r w:rsidR="0095639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 xml:space="preserve"> and</w:t>
      </w:r>
      <w:proofErr w:type="gramEnd"/>
      <w:r w:rsidR="0095639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 xml:space="preserve"> </w:t>
      </w:r>
      <w:r w:rsidR="00956399" w:rsidRPr="002B0A0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 xml:space="preserve">System Integration </w:t>
      </w:r>
      <w:r w:rsidRPr="002B0A09">
        <w:rPr>
          <w:rFonts w:eastAsia="Times New Roman" w:cstheme="minorHAnsi"/>
          <w:b/>
          <w:bCs/>
          <w:color w:val="404040" w:themeColor="text1" w:themeTint="BF"/>
          <w:sz w:val="24"/>
          <w:szCs w:val="24"/>
          <w:lang w:val="en"/>
        </w:rPr>
        <w:t>Department</w:t>
      </w:r>
      <w:r w:rsidRPr="002B0A09">
        <w:rPr>
          <w:rFonts w:ascii="Calibri" w:eastAsia="Times New Roman" w:hAnsi="Calibri" w:cs="Calibri"/>
          <w:b/>
          <w:bCs/>
          <w:color w:val="404040" w:themeColor="text1" w:themeTint="BF"/>
          <w:sz w:val="24"/>
          <w:szCs w:val="24"/>
        </w:rPr>
        <w:t xml:space="preserve">                    </w:t>
      </w:r>
      <w:r w:rsidRPr="002B0A09">
        <w:rPr>
          <w:rFonts w:ascii="Calibri" w:eastAsia="Times New Roman" w:hAnsi="Calibri" w:cs="Calibri"/>
          <w:color w:val="404040" w:themeColor="text1" w:themeTint="BF"/>
        </w:rPr>
        <w:t xml:space="preserve">                                                                                                    201</w:t>
      </w:r>
      <w:r w:rsidR="00956399">
        <w:rPr>
          <w:rFonts w:ascii="Calibri" w:eastAsia="Times New Roman" w:hAnsi="Calibri" w:cs="Calibri"/>
          <w:color w:val="404040" w:themeColor="text1" w:themeTint="BF"/>
        </w:rPr>
        <w:t>2</w:t>
      </w:r>
      <w:r w:rsidRPr="002B0A09">
        <w:rPr>
          <w:rFonts w:ascii="Calibri" w:eastAsia="Times New Roman" w:hAnsi="Calibri" w:cs="Calibri"/>
          <w:color w:val="404040" w:themeColor="text1" w:themeTint="BF"/>
        </w:rPr>
        <w:t>-2019</w:t>
      </w:r>
    </w:p>
    <w:p w14:paraId="4D9BDD0D" w14:textId="7170FB67" w:rsidR="002B0A09" w:rsidRPr="00ED1B13" w:rsidRDefault="002B0A09" w:rsidP="009F4CBF">
      <w:pPr>
        <w:numPr>
          <w:ilvl w:val="0"/>
          <w:numId w:val="25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D1B13">
        <w:rPr>
          <w:rFonts w:eastAsia="Times New Roman" w:cstheme="minorHAnsi"/>
          <w:sz w:val="24"/>
          <w:szCs w:val="24"/>
          <w:lang w:val="en"/>
        </w:rPr>
        <w:t xml:space="preserve">Testing, </w:t>
      </w:r>
      <w:r w:rsidRPr="00ED1B13">
        <w:rPr>
          <w:rFonts w:eastAsia="Times New Roman" w:cstheme="minorHAnsi"/>
          <w:b/>
          <w:bCs/>
          <w:sz w:val="24"/>
          <w:szCs w:val="24"/>
          <w:lang w:val="en"/>
        </w:rPr>
        <w:t>analyzing</w:t>
      </w:r>
      <w:r w:rsidRPr="00ED1B13">
        <w:rPr>
          <w:rFonts w:eastAsia="Times New Roman" w:cstheme="minorHAnsi"/>
          <w:sz w:val="24"/>
          <w:szCs w:val="24"/>
          <w:lang w:val="en"/>
        </w:rPr>
        <w:t xml:space="preserve"> voltage and</w:t>
      </w:r>
      <w:r w:rsidR="009F4CBF">
        <w:rPr>
          <w:rFonts w:eastAsia="Times New Roman" w:cstheme="minorHAnsi"/>
          <w:sz w:val="24"/>
          <w:szCs w:val="24"/>
          <w:lang w:val="en"/>
        </w:rPr>
        <w:t xml:space="preserve"> current power scenarios </w:t>
      </w:r>
      <w:r w:rsidRPr="00ED1B13">
        <w:rPr>
          <w:rFonts w:eastAsia="Times New Roman" w:cstheme="minorHAnsi"/>
          <w:sz w:val="24"/>
          <w:szCs w:val="24"/>
          <w:lang w:val="en"/>
        </w:rPr>
        <w:t xml:space="preserve">with scope and </w:t>
      </w:r>
      <w:proofErr w:type="spellStart"/>
      <w:r w:rsidRPr="00ED1B13">
        <w:rPr>
          <w:rFonts w:eastAsia="Times New Roman" w:cstheme="minorHAnsi"/>
          <w:sz w:val="24"/>
          <w:szCs w:val="24"/>
          <w:lang w:val="en"/>
        </w:rPr>
        <w:t>wireshark</w:t>
      </w:r>
      <w:proofErr w:type="spellEnd"/>
      <w:r w:rsidRPr="00ED1B13">
        <w:rPr>
          <w:rFonts w:eastAsia="Times New Roman" w:cstheme="minorHAnsi"/>
          <w:sz w:val="24"/>
          <w:szCs w:val="24"/>
          <w:lang w:val="en"/>
        </w:rPr>
        <w:t xml:space="preserve"> sniffer behavior. </w:t>
      </w:r>
    </w:p>
    <w:p w14:paraId="6BB1BF9D" w14:textId="77777777" w:rsidR="00956399" w:rsidRPr="00956399" w:rsidRDefault="002B0A09" w:rsidP="00956399">
      <w:pPr>
        <w:numPr>
          <w:ilvl w:val="0"/>
          <w:numId w:val="25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ED1B13">
        <w:rPr>
          <w:rFonts w:eastAsia="Times New Roman" w:cstheme="minorHAnsi"/>
          <w:b/>
          <w:bCs/>
          <w:sz w:val="24"/>
          <w:szCs w:val="24"/>
          <w:lang w:val="en"/>
        </w:rPr>
        <w:t>Hands on</w:t>
      </w:r>
      <w:r w:rsidRPr="00ED1B13">
        <w:rPr>
          <w:rFonts w:eastAsia="Times New Roman" w:cstheme="minorHAnsi"/>
          <w:sz w:val="24"/>
          <w:szCs w:val="24"/>
          <w:lang w:val="en"/>
        </w:rPr>
        <w:t xml:space="preserve"> setups working with </w:t>
      </w:r>
      <w:proofErr w:type="spellStart"/>
      <w:r w:rsidRPr="00ED1B13">
        <w:rPr>
          <w:rFonts w:eastAsia="Times New Roman" w:cstheme="minorHAnsi"/>
          <w:sz w:val="24"/>
          <w:szCs w:val="24"/>
          <w:lang w:val="en"/>
        </w:rPr>
        <w:t>linux</w:t>
      </w:r>
      <w:proofErr w:type="spellEnd"/>
      <w:r w:rsidRPr="00ED1B13">
        <w:rPr>
          <w:rFonts w:eastAsia="Times New Roman" w:cstheme="minorHAnsi"/>
          <w:sz w:val="24"/>
          <w:szCs w:val="24"/>
          <w:lang w:val="en"/>
        </w:rPr>
        <w:t xml:space="preserve"> windows </w:t>
      </w:r>
      <w:proofErr w:type="spellStart"/>
      <w:r w:rsidRPr="00ED1B13">
        <w:rPr>
          <w:rFonts w:eastAsia="Times New Roman" w:cstheme="minorHAnsi"/>
          <w:sz w:val="24"/>
          <w:szCs w:val="24"/>
          <w:lang w:val="en"/>
        </w:rPr>
        <w:t>Andriod</w:t>
      </w:r>
      <w:proofErr w:type="spellEnd"/>
      <w:r w:rsidRPr="00ED1B13">
        <w:rPr>
          <w:rFonts w:eastAsia="Times New Roman" w:cstheme="minorHAnsi"/>
          <w:sz w:val="24"/>
          <w:szCs w:val="24"/>
          <w:lang w:val="en"/>
        </w:rPr>
        <w:t xml:space="preserve"> and chrome OS.</w:t>
      </w:r>
    </w:p>
    <w:p w14:paraId="20C56610" w14:textId="48AB38E0" w:rsidR="002B0A09" w:rsidRPr="00956399" w:rsidRDefault="002B0A09" w:rsidP="00956399">
      <w:pPr>
        <w:numPr>
          <w:ilvl w:val="0"/>
          <w:numId w:val="25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956399">
        <w:rPr>
          <w:rFonts w:eastAsia="Times New Roman" w:cstheme="minorHAnsi"/>
          <w:b/>
          <w:bCs/>
          <w:sz w:val="24"/>
          <w:szCs w:val="24"/>
          <w:lang w:val="en"/>
        </w:rPr>
        <w:t>Hands on</w:t>
      </w:r>
      <w:r w:rsidRPr="00956399">
        <w:rPr>
          <w:rFonts w:eastAsia="Times New Roman" w:cstheme="minorHAnsi"/>
          <w:sz w:val="24"/>
          <w:szCs w:val="24"/>
          <w:lang w:val="en"/>
        </w:rPr>
        <w:t xml:space="preserve"> tests GNSS cycles, run regressions manually or automated </w:t>
      </w:r>
      <w:r w:rsidRPr="00956399">
        <w:rPr>
          <w:rFonts w:eastAsia="Times New Roman" w:cstheme="minorHAnsi"/>
          <w:b/>
          <w:bCs/>
          <w:sz w:val="24"/>
          <w:szCs w:val="24"/>
          <w:lang w:val="en"/>
        </w:rPr>
        <w:t>remotely</w:t>
      </w:r>
      <w:r w:rsidRPr="00956399">
        <w:rPr>
          <w:rFonts w:eastAsia="Times New Roman" w:cstheme="minorHAnsi"/>
          <w:sz w:val="24"/>
          <w:szCs w:val="24"/>
          <w:lang w:val="en"/>
        </w:rPr>
        <w:t xml:space="preserve"> developed in C#.</w:t>
      </w:r>
    </w:p>
    <w:p w14:paraId="5AC0FECD" w14:textId="79896ED2" w:rsidR="001F0561" w:rsidRPr="009802A6" w:rsidRDefault="001D28AC" w:rsidP="001F0561">
      <w:pPr>
        <w:pStyle w:val="Heading1"/>
        <w:jc w:val="both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Skills &amp; Abilities:"/>
          <w:tag w:val="Skills &amp; Abilities:"/>
          <w:id w:val="1871880275"/>
          <w:placeholder>
            <w:docPart w:val="FF0BF89D54A24F9C87F6BA0F5D2F0439"/>
          </w:placeholder>
          <w:temporary/>
          <w:showingPlcHdr/>
          <w15:appearance w15:val="hidden"/>
        </w:sdtPr>
        <w:sdtEndPr/>
        <w:sdtContent>
          <w:r w:rsidR="001F0561" w:rsidRPr="009802A6">
            <w:rPr>
              <w:rFonts w:ascii="Calibri" w:hAnsi="Calibri" w:cs="Calibri"/>
            </w:rPr>
            <w:t>Skills &amp; Abilities</w:t>
          </w:r>
        </w:sdtContent>
      </w:sdt>
    </w:p>
    <w:tbl>
      <w:tblPr>
        <w:tblStyle w:val="TableGrid"/>
        <w:tblW w:w="11028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"/>
        <w:gridCol w:w="3529"/>
        <w:gridCol w:w="1478"/>
        <w:gridCol w:w="3373"/>
        <w:gridCol w:w="2528"/>
      </w:tblGrid>
      <w:tr w:rsidR="001F0561" w:rsidRPr="009802A6" w14:paraId="123C862D" w14:textId="77777777" w:rsidTr="00956399">
        <w:trPr>
          <w:trHeight w:val="510"/>
        </w:trPr>
        <w:tc>
          <w:tcPr>
            <w:tcW w:w="5127" w:type="dxa"/>
            <w:gridSpan w:val="3"/>
          </w:tcPr>
          <w:p w14:paraId="215B2DB0" w14:textId="41F6A6F4" w:rsidR="001F0561" w:rsidRPr="009F4CBF" w:rsidRDefault="009F4CBF" w:rsidP="009F4CBF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  <w:sz w:val="22"/>
                <w:szCs w:val="22"/>
              </w:rPr>
            </w:pPr>
            <w:r w:rsidRPr="009F4CBF">
              <w:rPr>
                <w:rFonts w:ascii="Calibri" w:eastAsia="Times New Roman" w:hAnsi="Calibri" w:cs="Calibri"/>
                <w:sz w:val="22"/>
                <w:szCs w:val="22"/>
                <w:lang w:val="en"/>
              </w:rPr>
              <w:t xml:space="preserve">Programming languages: C#, C, </w:t>
            </w:r>
            <w:r w:rsidRPr="009F4CB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"/>
              </w:rPr>
              <w:t>Python</w:t>
            </w:r>
            <w:r w:rsidRPr="009F4CBF">
              <w:rPr>
                <w:rFonts w:ascii="Calibri" w:eastAsia="Times New Roman" w:hAnsi="Calibri" w:cs="Calibri"/>
                <w:sz w:val="22"/>
                <w:szCs w:val="22"/>
                <w:lang w:val="en"/>
              </w:rPr>
              <w:t xml:space="preserve">, </w:t>
            </w:r>
            <w:proofErr w:type="spellStart"/>
            <w:r w:rsidRPr="009F4CBF">
              <w:rPr>
                <w:rFonts w:ascii="Calibri" w:eastAsia="Times New Roman" w:hAnsi="Calibri" w:cs="Calibri"/>
                <w:sz w:val="22"/>
                <w:szCs w:val="22"/>
                <w:lang w:val="en"/>
              </w:rPr>
              <w:t>Labview</w:t>
            </w:r>
            <w:proofErr w:type="spellEnd"/>
            <w:r w:rsidRPr="009F4CBF">
              <w:rPr>
                <w:rFonts w:ascii="Calibri" w:eastAsia="Times New Roman" w:hAnsi="Calibri" w:cs="Calibri"/>
                <w:sz w:val="22"/>
                <w:szCs w:val="22"/>
                <w:lang w:val="en"/>
              </w:rPr>
              <w:t xml:space="preserve">, </w:t>
            </w:r>
            <w:r w:rsidRPr="009F4CB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"/>
              </w:rPr>
              <w:t>HTML</w:t>
            </w:r>
            <w:r w:rsidRPr="009F4CBF">
              <w:rPr>
                <w:rFonts w:ascii="Calibri" w:eastAsia="Times New Roman" w:hAnsi="Calibri" w:cs="Calibri"/>
                <w:sz w:val="22"/>
                <w:szCs w:val="22"/>
                <w:lang w:val="en"/>
              </w:rPr>
              <w:t xml:space="preserve">, </w:t>
            </w:r>
            <w:r w:rsidRPr="009F4CBF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"/>
              </w:rPr>
              <w:t>CSS</w:t>
            </w:r>
            <w:r w:rsidRPr="009F4CBF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,</w:t>
            </w:r>
            <w:r w:rsidRPr="009F4CBF">
              <w:rPr>
                <w:rFonts w:ascii="Calibri" w:hAnsi="Calibri" w:cs="Calibr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Pr="009F4CBF">
              <w:rPr>
                <w:rFonts w:ascii="Calibri" w:hAnsi="Calibri" w:cs="Calibri"/>
                <w:b/>
                <w:bCs/>
                <w:color w:val="222222"/>
                <w:sz w:val="22"/>
                <w:szCs w:val="22"/>
                <w:shd w:val="clear" w:color="auto" w:fill="FFFFFF"/>
              </w:rPr>
              <w:t>JavaScript</w:t>
            </w:r>
          </w:p>
        </w:tc>
        <w:tc>
          <w:tcPr>
            <w:tcW w:w="5901" w:type="dxa"/>
            <w:gridSpan w:val="2"/>
          </w:tcPr>
          <w:p w14:paraId="71A06E51" w14:textId="0CF09028" w:rsidR="001F0561" w:rsidRDefault="009F4CBF" w:rsidP="009F4CBF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Frontend: REACT</w:t>
            </w:r>
          </w:p>
          <w:p w14:paraId="79C5C1D8" w14:textId="77777777" w:rsidR="009F4CBF" w:rsidRDefault="009F4CBF" w:rsidP="009F4CBF">
            <w:pPr>
              <w:pStyle w:val="ListBullet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Backend:</w:t>
            </w:r>
            <w:r w:rsidRPr="00152C59">
              <w:rPr>
                <w:rFonts w:ascii="Helvetica" w:hAnsi="Helvetica" w:cs="Helvetica"/>
                <w:b/>
                <w:bCs/>
                <w:color w:val="65707B"/>
                <w:shd w:val="clear" w:color="auto" w:fill="FFFFFF"/>
              </w:rPr>
              <w:t xml:space="preserve"> </w:t>
            </w:r>
            <w:proofErr w:type="gramStart"/>
            <w:r w:rsidRPr="009F4CBF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Node.JS ,</w:t>
            </w:r>
            <w:proofErr w:type="gramEnd"/>
            <w:r w:rsidRPr="009F4CBF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 xml:space="preserve">  MongoDB</w:t>
            </w:r>
            <w:r w:rsidRPr="009F4CB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9F4CBF">
              <w:rPr>
                <w:rFonts w:ascii="Calibri" w:hAnsi="Calibri" w:cs="Calibri"/>
                <w:sz w:val="22"/>
                <w:szCs w:val="22"/>
                <w:shd w:val="clear" w:color="auto" w:fill="FFFFFF"/>
              </w:rPr>
              <w:t>database</w:t>
            </w:r>
            <w:r>
              <w:rPr>
                <w:rFonts w:ascii="Arial" w:hAnsi="Arial" w:cs="Arial"/>
                <w:color w:val="444545"/>
                <w:sz w:val="21"/>
                <w:szCs w:val="21"/>
                <w:shd w:val="clear" w:color="auto" w:fill="FFFFFF"/>
              </w:rPr>
              <w:t>.</w:t>
            </w:r>
          </w:p>
          <w:p w14:paraId="4AC21215" w14:textId="4A2B4A14" w:rsidR="00956399" w:rsidRPr="009802A6" w:rsidRDefault="00956399" w:rsidP="00956399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Calibri" w:hAnsi="Calibri" w:cs="Calibri"/>
              </w:rPr>
            </w:pPr>
          </w:p>
        </w:tc>
      </w:tr>
      <w:tr w:rsidR="001F0561" w:rsidRPr="009802A6" w14:paraId="067FBB6B" w14:textId="77777777" w:rsidTr="0095639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wBefore w:w="120" w:type="dxa"/>
          <w:trHeight w:val="1696"/>
        </w:trPr>
        <w:tc>
          <w:tcPr>
            <w:tcW w:w="3529" w:type="dxa"/>
            <w:tcBorders>
              <w:top w:val="nil"/>
              <w:left w:val="nil"/>
              <w:bottom w:val="nil"/>
              <w:right w:val="nil"/>
            </w:tcBorders>
            <w:shd w:val="clear" w:color="auto" w:fill="94B6D2" w:themeFill="accent1"/>
          </w:tcPr>
          <w:p w14:paraId="14A1C3A3" w14:textId="77777777" w:rsidR="001F0561" w:rsidRPr="009802A6" w:rsidRDefault="001F0561" w:rsidP="00633BCF">
            <w:pPr>
              <w:pStyle w:val="Heading1"/>
              <w:spacing w:before="0"/>
              <w:jc w:val="both"/>
              <w:outlineLvl w:val="0"/>
              <w:rPr>
                <w:rFonts w:ascii="Calibri" w:hAnsi="Calibri" w:cs="Calibri"/>
                <w:color w:val="FFFFFF" w:themeColor="background1"/>
              </w:rPr>
            </w:pPr>
            <w:r w:rsidRPr="009802A6">
              <w:rPr>
                <w:rFonts w:ascii="Calibri" w:hAnsi="Calibri" w:cs="Calibri"/>
                <w:color w:val="FFFFFF" w:themeColor="background1"/>
              </w:rPr>
              <w:t>Languages</w:t>
            </w:r>
          </w:p>
          <w:p w14:paraId="17AD8F5B" w14:textId="5ADDCDA1" w:rsidR="001F0561" w:rsidRPr="001F0561" w:rsidRDefault="001F0561" w:rsidP="001F0561">
            <w:pPr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1F0561">
              <w:rPr>
                <w:rFonts w:ascii="Calibri" w:hAnsi="Calibri" w:cs="Calibri"/>
                <w:b/>
                <w:bCs/>
                <w:sz w:val="24"/>
                <w:szCs w:val="24"/>
              </w:rPr>
              <w:t>Hebrew</w:t>
            </w:r>
            <w:r w:rsidRPr="001F0561">
              <w:rPr>
                <w:rFonts w:ascii="Calibri" w:hAnsi="Calibri" w:cs="Calibri"/>
                <w:sz w:val="24"/>
                <w:szCs w:val="24"/>
              </w:rPr>
              <w:t xml:space="preserve"> (fluent), </w:t>
            </w:r>
            <w:r w:rsidRPr="001F0561">
              <w:rPr>
                <w:rFonts w:ascii="Calibri" w:hAnsi="Calibri" w:cs="Calibri"/>
                <w:b/>
                <w:bCs/>
                <w:sz w:val="24"/>
                <w:szCs w:val="24"/>
              </w:rPr>
              <w:t>English</w:t>
            </w:r>
            <w:r w:rsidR="00956399">
              <w:rPr>
                <w:rFonts w:ascii="Calibri" w:hAnsi="Calibri" w:cs="Calibri"/>
                <w:sz w:val="24"/>
                <w:szCs w:val="24"/>
              </w:rPr>
              <w:t xml:space="preserve"> (</w:t>
            </w:r>
            <w:proofErr w:type="spellStart"/>
            <w:r w:rsidR="00956399">
              <w:rPr>
                <w:rFonts w:ascii="Calibri" w:hAnsi="Calibri" w:cs="Calibri"/>
                <w:sz w:val="24"/>
                <w:szCs w:val="24"/>
              </w:rPr>
              <w:t>flue</w:t>
            </w:r>
            <w:r w:rsidRPr="001F0561">
              <w:rPr>
                <w:rFonts w:ascii="Calibri" w:hAnsi="Calibri" w:cs="Calibri"/>
                <w:sz w:val="24"/>
                <w:szCs w:val="24"/>
              </w:rPr>
              <w:t>t</w:t>
            </w:r>
            <w:proofErr w:type="spellEnd"/>
            <w:r w:rsidRPr="001F0561">
              <w:rPr>
                <w:rFonts w:ascii="Calibri" w:hAnsi="Calibri" w:cs="Calibri"/>
                <w:sz w:val="24"/>
                <w:szCs w:val="24"/>
              </w:rPr>
              <w:t>)</w:t>
            </w:r>
          </w:p>
        </w:tc>
        <w:tc>
          <w:tcPr>
            <w:tcW w:w="4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86148C8" w14:textId="77777777" w:rsidR="001F0561" w:rsidRPr="009802A6" w:rsidRDefault="001D28AC" w:rsidP="00633BCF">
            <w:pPr>
              <w:pStyle w:val="Heading1"/>
              <w:spacing w:before="0"/>
              <w:jc w:val="both"/>
              <w:outlineLvl w:val="0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Education:"/>
                <w:tag w:val="Education:"/>
                <w:id w:val="946657345"/>
                <w:placeholder>
                  <w:docPart w:val="234A4C833F504C75AB147F36F350F28A"/>
                </w:placeholder>
                <w:temporary/>
                <w:showingPlcHdr/>
                <w15:appearance w15:val="hidden"/>
              </w:sdtPr>
              <w:sdtEndPr/>
              <w:sdtContent>
                <w:r w:rsidR="001F0561" w:rsidRPr="009802A6">
                  <w:rPr>
                    <w:rFonts w:ascii="Calibri" w:hAnsi="Calibri" w:cs="Calibri"/>
                  </w:rPr>
                  <w:t>Education</w:t>
                </w:r>
              </w:sdtContent>
            </w:sdt>
          </w:p>
          <w:p w14:paraId="7A7F2587" w14:textId="77777777" w:rsidR="009F4CBF" w:rsidRPr="00956399" w:rsidRDefault="009F4CBF" w:rsidP="009F4CBF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95639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"/>
              </w:rPr>
              <w:t>Bs.c</w:t>
            </w:r>
            <w:proofErr w:type="spellEnd"/>
            <w:r w:rsidRPr="0095639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val="en"/>
              </w:rPr>
              <w:t xml:space="preserve"> in Electrical Engineering, Ariel University </w:t>
            </w:r>
          </w:p>
          <w:p w14:paraId="68F84B88" w14:textId="0119F463" w:rsidR="001F0561" w:rsidRPr="00956399" w:rsidRDefault="009F4CBF" w:rsidP="0095639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956399">
              <w:rPr>
                <w:rFonts w:ascii="Calibri" w:eastAsia="Times New Roman" w:hAnsi="Calibri" w:cs="Calibri"/>
                <w:sz w:val="22"/>
                <w:szCs w:val="22"/>
                <w:lang w:val="en"/>
              </w:rPr>
              <w:t>Specialized in Control Systems and RF Design. </w:t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769140" w14:textId="2BC52F9A" w:rsidR="001F0561" w:rsidRPr="009F4CBF" w:rsidRDefault="009F4CBF" w:rsidP="009F4CBF">
            <w:pPr>
              <w:spacing w:before="100" w:beforeAutospacing="1" w:after="100" w:afterAutospacing="1"/>
              <w:rPr>
                <w:rFonts w:ascii="Calibri" w:eastAsia="Times New Roman" w:hAnsi="Calibri" w:cs="Calibri"/>
                <w:color w:val="548AB7" w:themeColor="accent1" w:themeShade="BF"/>
                <w:sz w:val="28"/>
                <w:szCs w:val="28"/>
              </w:rPr>
            </w:pPr>
            <w:r w:rsidRPr="009F4CBF">
              <w:rPr>
                <w:rFonts w:ascii="Calibri" w:eastAsia="Times New Roman" w:hAnsi="Calibri" w:cs="Calibri"/>
                <w:color w:val="548AB7" w:themeColor="accent1" w:themeShade="BF"/>
                <w:sz w:val="28"/>
                <w:szCs w:val="28"/>
                <w:lang w:val="en"/>
              </w:rPr>
              <w:t>Military service</w:t>
            </w:r>
          </w:p>
          <w:p w14:paraId="0A700515" w14:textId="03643C26" w:rsidR="001F0561" w:rsidRPr="00956399" w:rsidRDefault="009F4CBF" w:rsidP="00956399">
            <w:pPr>
              <w:spacing w:before="100" w:beforeAutospacing="1" w:after="100" w:afterAutospacing="1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9F4CBF">
              <w:rPr>
                <w:rFonts w:ascii="Calibri" w:eastAsia="Times New Roman" w:hAnsi="Calibri" w:cs="Calibri"/>
                <w:sz w:val="24"/>
                <w:szCs w:val="24"/>
                <w:lang w:val="en"/>
              </w:rPr>
              <w:t>Medic in the Air force and a commanding officer.</w:t>
            </w:r>
          </w:p>
        </w:tc>
      </w:tr>
    </w:tbl>
    <w:p w14:paraId="6D45A19B" w14:textId="77777777" w:rsidR="001F0561" w:rsidRPr="009802A6" w:rsidRDefault="001F0561" w:rsidP="001F0561">
      <w:pPr>
        <w:spacing w:after="0" w:line="240" w:lineRule="auto"/>
        <w:jc w:val="both"/>
        <w:rPr>
          <w:rFonts w:ascii="Calibri" w:hAnsi="Calibri" w:cs="Calibri"/>
        </w:rPr>
      </w:pPr>
    </w:p>
    <w:sectPr w:rsidR="001F0561" w:rsidRPr="009802A6" w:rsidSect="00B7682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630" w:left="720" w:header="450" w:footer="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B3F084" w14:textId="77777777" w:rsidR="001D28AC" w:rsidRDefault="001D28AC">
      <w:pPr>
        <w:spacing w:after="0" w:line="240" w:lineRule="auto"/>
      </w:pPr>
      <w:r>
        <w:separator/>
      </w:r>
    </w:p>
  </w:endnote>
  <w:endnote w:type="continuationSeparator" w:id="0">
    <w:p w14:paraId="391692F8" w14:textId="77777777" w:rsidR="001D28AC" w:rsidRDefault="001D2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5"/>
      <w:gridCol w:w="3506"/>
      <w:gridCol w:w="3490"/>
    </w:tblGrid>
    <w:tr w:rsidR="006403D1" w14:paraId="657BAEE6" w14:textId="77777777" w:rsidTr="00AD5EBD">
      <w:tc>
        <w:tcPr>
          <w:tcW w:w="3596" w:type="dxa"/>
        </w:tcPr>
        <w:p w14:paraId="0E13E537" w14:textId="77777777" w:rsidR="006403D1" w:rsidRDefault="006403D1" w:rsidP="006403D1">
          <w:pPr>
            <w:pStyle w:val="Footer"/>
            <w:pBdr>
              <w:top w:val="none" w:sz="0" w:space="0" w:color="auto"/>
            </w:pBdr>
            <w:ind w:left="0"/>
            <w:jc w:val="center"/>
          </w:pPr>
        </w:p>
      </w:tc>
      <w:tc>
        <w:tcPr>
          <w:tcW w:w="3597" w:type="dxa"/>
        </w:tcPr>
        <w:p w14:paraId="2C4D2DFF" w14:textId="77777777" w:rsidR="006403D1" w:rsidRDefault="006403D1" w:rsidP="006403D1">
          <w:pPr>
            <w:pStyle w:val="Footer"/>
            <w:pBdr>
              <w:top w:val="none" w:sz="0" w:space="0" w:color="auto"/>
            </w:pBdr>
            <w:ind w:left="0"/>
            <w:jc w:val="center"/>
          </w:pPr>
          <w:r>
            <w:t>D</w:t>
          </w:r>
          <w:r w:rsidRPr="006403D1">
            <w:t xml:space="preserve">iscretion </w:t>
          </w:r>
          <w:r>
            <w:t>R</w:t>
          </w:r>
          <w:r w:rsidRPr="006403D1">
            <w:t>equired</w:t>
          </w:r>
        </w:p>
      </w:tc>
      <w:tc>
        <w:tcPr>
          <w:tcW w:w="3597" w:type="dxa"/>
        </w:tcPr>
        <w:p w14:paraId="27EA6043" w14:textId="12AB1E17" w:rsidR="006403D1" w:rsidRPr="009802A6" w:rsidRDefault="006403D1" w:rsidP="009802A6">
          <w:pPr>
            <w:jc w:val="right"/>
            <w:rPr>
              <w:rFonts w:ascii="Calibri" w:hAnsi="Calibri" w:cs="Calibri"/>
            </w:rPr>
          </w:pPr>
          <w:r w:rsidRPr="009802A6">
            <w:rPr>
              <w:rFonts w:ascii="Calibri" w:hAnsi="Calibri" w:cs="Calibri"/>
            </w:rPr>
            <w:t xml:space="preserve">Page </w:t>
          </w:r>
          <w:r w:rsidRPr="009802A6">
            <w:rPr>
              <w:rFonts w:ascii="Calibri" w:hAnsi="Calibri" w:cs="Calibri"/>
            </w:rPr>
            <w:fldChar w:fldCharType="begin"/>
          </w:r>
          <w:r w:rsidRPr="009802A6">
            <w:rPr>
              <w:rFonts w:ascii="Calibri" w:hAnsi="Calibri" w:cs="Calibri"/>
            </w:rPr>
            <w:instrText xml:space="preserve"> PAGE   \* MERGEFORMAT </w:instrText>
          </w:r>
          <w:r w:rsidRPr="009802A6">
            <w:rPr>
              <w:rFonts w:ascii="Calibri" w:hAnsi="Calibri" w:cs="Calibri"/>
            </w:rPr>
            <w:fldChar w:fldCharType="separate"/>
          </w:r>
          <w:r w:rsidR="00956399">
            <w:rPr>
              <w:rFonts w:ascii="Calibri" w:hAnsi="Calibri" w:cs="Calibri"/>
              <w:noProof/>
            </w:rPr>
            <w:t>2</w:t>
          </w:r>
          <w:r w:rsidRPr="009802A6">
            <w:rPr>
              <w:rFonts w:ascii="Calibri" w:hAnsi="Calibri" w:cs="Calibri"/>
            </w:rPr>
            <w:fldChar w:fldCharType="end"/>
          </w:r>
        </w:p>
      </w:tc>
    </w:tr>
  </w:tbl>
  <w:p w14:paraId="54F18F1C" w14:textId="77777777" w:rsidR="006403D1" w:rsidRDefault="006403D1" w:rsidP="006403D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42229" w14:textId="69EC5DE8" w:rsidR="009802A6" w:rsidRPr="009802A6" w:rsidRDefault="009802A6" w:rsidP="009802A6">
    <w:pPr>
      <w:jc w:val="right"/>
    </w:pPr>
    <w:r w:rsidRPr="009802A6">
      <w:t xml:space="preserve">Page </w:t>
    </w:r>
    <w:r w:rsidRPr="009802A6">
      <w:fldChar w:fldCharType="begin"/>
    </w:r>
    <w:r w:rsidRPr="009802A6">
      <w:instrText xml:space="preserve"> PAGE   \* MERGEFORMAT </w:instrText>
    </w:r>
    <w:r w:rsidRPr="009802A6">
      <w:fldChar w:fldCharType="separate"/>
    </w:r>
    <w:r w:rsidR="00956399">
      <w:rPr>
        <w:noProof/>
      </w:rPr>
      <w:t>1</w:t>
    </w:r>
    <w:r w:rsidRPr="009802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C498D1" w14:textId="77777777" w:rsidR="001D28AC" w:rsidRDefault="001D28AC">
      <w:pPr>
        <w:spacing w:after="0" w:line="240" w:lineRule="auto"/>
      </w:pPr>
      <w:r>
        <w:separator/>
      </w:r>
    </w:p>
  </w:footnote>
  <w:footnote w:type="continuationSeparator" w:id="0">
    <w:p w14:paraId="2868B5BB" w14:textId="77777777" w:rsidR="001D28AC" w:rsidRDefault="001D2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libri" w:hAnsi="Calibri" w:cs="Calibri"/>
        <w:sz w:val="22"/>
        <w:szCs w:val="22"/>
      </w:rPr>
      <w:alias w:val="Your name:"/>
      <w:tag w:val="Your name:"/>
      <w:id w:val="1339115612"/>
      <w:placeholder>
        <w:docPart w:val="A2EEEBB18BEA4F1AA11C4EA49E78EB1D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14:paraId="25E23AE7" w14:textId="7CEFDBE2" w:rsidR="00BB0EFE" w:rsidRPr="009802A6" w:rsidRDefault="00606B8D" w:rsidP="009802A6">
        <w:pPr>
          <w:jc w:val="right"/>
          <w:rPr>
            <w:rFonts w:ascii="Calibri" w:hAnsi="Calibri" w:cs="Calibri"/>
            <w:sz w:val="22"/>
            <w:szCs w:val="22"/>
          </w:rPr>
        </w:pPr>
        <w:r>
          <w:rPr>
            <w:rFonts w:ascii="Calibri" w:hAnsi="Calibri" w:cs="Calibri"/>
            <w:sz w:val="22"/>
            <w:szCs w:val="22"/>
          </w:rPr>
          <w:t>Guy Weiss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06EA" w14:textId="77777777" w:rsidR="007F3E61" w:rsidRPr="007F3E61" w:rsidRDefault="007F3E61" w:rsidP="0000045A">
    <w:pPr>
      <w:pStyle w:val="Header"/>
      <w:ind w:left="-720"/>
      <w:jc w:val="center"/>
    </w:pPr>
    <w:r>
      <w:t>D</w:t>
    </w:r>
    <w:r w:rsidRPr="006403D1">
      <w:t xml:space="preserve">iscretion </w:t>
    </w:r>
    <w:r>
      <w:t>R</w:t>
    </w:r>
    <w:r w:rsidRPr="006403D1">
      <w:t>equired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88924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7AD0B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4C49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36E78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983318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060E956A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BBBC9F90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70E8E69E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04E45268"/>
    <w:multiLevelType w:val="multilevel"/>
    <w:tmpl w:val="3B02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5836EE"/>
    <w:multiLevelType w:val="multilevel"/>
    <w:tmpl w:val="07B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B9453A"/>
    <w:multiLevelType w:val="hybridMultilevel"/>
    <w:tmpl w:val="1F324A0A"/>
    <w:lvl w:ilvl="0" w:tplc="00E6B1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1B05BBD"/>
    <w:multiLevelType w:val="multilevel"/>
    <w:tmpl w:val="3CD0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73B0DEC"/>
    <w:multiLevelType w:val="multilevel"/>
    <w:tmpl w:val="72EEA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3"/>
        </w:tabs>
        <w:ind w:left="42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3"/>
        </w:tabs>
        <w:ind w:left="56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3"/>
        </w:tabs>
        <w:ind w:left="6403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8D70C7"/>
    <w:multiLevelType w:val="hybridMultilevel"/>
    <w:tmpl w:val="C084285A"/>
    <w:lvl w:ilvl="0" w:tplc="00E6B1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BC5580"/>
    <w:multiLevelType w:val="multilevel"/>
    <w:tmpl w:val="CE0AD460"/>
    <w:lvl w:ilvl="0">
      <w:start w:val="1"/>
      <w:numFmt w:val="bullet"/>
      <w:lvlText w:val=""/>
      <w:lvlJc w:val="left"/>
      <w:pPr>
        <w:tabs>
          <w:tab w:val="num" w:pos="-1658"/>
        </w:tabs>
        <w:ind w:left="-165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938"/>
        </w:tabs>
        <w:ind w:left="-93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-218"/>
        </w:tabs>
        <w:ind w:left="-21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060A10"/>
    <w:multiLevelType w:val="hybridMultilevel"/>
    <w:tmpl w:val="892E190E"/>
    <w:lvl w:ilvl="0" w:tplc="00E6B1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0E56AC6"/>
    <w:multiLevelType w:val="multilevel"/>
    <w:tmpl w:val="93107932"/>
    <w:lvl w:ilvl="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8" w15:restartNumberingAfterBreak="0">
    <w:nsid w:val="628B369A"/>
    <w:multiLevelType w:val="hybridMultilevel"/>
    <w:tmpl w:val="15DE6A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AD4452"/>
    <w:multiLevelType w:val="hybridMultilevel"/>
    <w:tmpl w:val="A2B47A9C"/>
    <w:lvl w:ilvl="0" w:tplc="00E6B1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46D740D"/>
    <w:multiLevelType w:val="hybridMultilevel"/>
    <w:tmpl w:val="B1A20F3C"/>
    <w:lvl w:ilvl="0" w:tplc="00E6B1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9D10D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21"/>
  </w:num>
  <w:num w:numId="7">
    <w:abstractNumId w:val="1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0"/>
  </w:num>
  <w:num w:numId="13">
    <w:abstractNumId w:val="16"/>
  </w:num>
  <w:num w:numId="14">
    <w:abstractNumId w:val="19"/>
  </w:num>
  <w:num w:numId="15">
    <w:abstractNumId w:val="18"/>
  </w:num>
  <w:num w:numId="16">
    <w:abstractNumId w:val="10"/>
  </w:num>
  <w:num w:numId="17">
    <w:abstractNumId w:val="14"/>
  </w:num>
  <w:num w:numId="18">
    <w:abstractNumId w:val="12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5"/>
  </w:num>
  <w:num w:numId="26">
    <w:abstractNumId w:val="13"/>
  </w:num>
  <w:num w:numId="2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9BC"/>
    <w:rsid w:val="0000045A"/>
    <w:rsid w:val="0000459E"/>
    <w:rsid w:val="00043383"/>
    <w:rsid w:val="00052794"/>
    <w:rsid w:val="00053AE8"/>
    <w:rsid w:val="00073D2E"/>
    <w:rsid w:val="00073E2D"/>
    <w:rsid w:val="000D129E"/>
    <w:rsid w:val="000D13BB"/>
    <w:rsid w:val="000E02E8"/>
    <w:rsid w:val="000E07D4"/>
    <w:rsid w:val="00117522"/>
    <w:rsid w:val="0014175D"/>
    <w:rsid w:val="00151612"/>
    <w:rsid w:val="00163068"/>
    <w:rsid w:val="00186A75"/>
    <w:rsid w:val="001A563C"/>
    <w:rsid w:val="001B2BB0"/>
    <w:rsid w:val="001B685C"/>
    <w:rsid w:val="001D28AC"/>
    <w:rsid w:val="001E4181"/>
    <w:rsid w:val="001F0561"/>
    <w:rsid w:val="001F091B"/>
    <w:rsid w:val="001F3C28"/>
    <w:rsid w:val="002059F6"/>
    <w:rsid w:val="00236B67"/>
    <w:rsid w:val="002459E3"/>
    <w:rsid w:val="002713D7"/>
    <w:rsid w:val="002905B3"/>
    <w:rsid w:val="002B0A09"/>
    <w:rsid w:val="002E3B8A"/>
    <w:rsid w:val="003028A6"/>
    <w:rsid w:val="003264A2"/>
    <w:rsid w:val="0033483C"/>
    <w:rsid w:val="003358A4"/>
    <w:rsid w:val="00335F2B"/>
    <w:rsid w:val="00354D2B"/>
    <w:rsid w:val="00390589"/>
    <w:rsid w:val="0039734C"/>
    <w:rsid w:val="003C79E0"/>
    <w:rsid w:val="003D1628"/>
    <w:rsid w:val="003E75CA"/>
    <w:rsid w:val="003F7A49"/>
    <w:rsid w:val="0044178E"/>
    <w:rsid w:val="00495414"/>
    <w:rsid w:val="004B0843"/>
    <w:rsid w:val="004C1199"/>
    <w:rsid w:val="004C6107"/>
    <w:rsid w:val="00505C67"/>
    <w:rsid w:val="0058488E"/>
    <w:rsid w:val="00594487"/>
    <w:rsid w:val="00595576"/>
    <w:rsid w:val="005A369E"/>
    <w:rsid w:val="005B1E2E"/>
    <w:rsid w:val="005B40B5"/>
    <w:rsid w:val="005B7CDC"/>
    <w:rsid w:val="00606B8D"/>
    <w:rsid w:val="00610EFB"/>
    <w:rsid w:val="006403D1"/>
    <w:rsid w:val="00647545"/>
    <w:rsid w:val="006579E9"/>
    <w:rsid w:val="006A419E"/>
    <w:rsid w:val="00716347"/>
    <w:rsid w:val="007C6CC4"/>
    <w:rsid w:val="007F3E61"/>
    <w:rsid w:val="00830B9F"/>
    <w:rsid w:val="00857CFF"/>
    <w:rsid w:val="00860837"/>
    <w:rsid w:val="00864797"/>
    <w:rsid w:val="008C435F"/>
    <w:rsid w:val="00901BEE"/>
    <w:rsid w:val="0094211A"/>
    <w:rsid w:val="00946932"/>
    <w:rsid w:val="00956399"/>
    <w:rsid w:val="0095763D"/>
    <w:rsid w:val="00961D28"/>
    <w:rsid w:val="00965976"/>
    <w:rsid w:val="00970337"/>
    <w:rsid w:val="009802A6"/>
    <w:rsid w:val="009B45CD"/>
    <w:rsid w:val="009D29BC"/>
    <w:rsid w:val="009D37FD"/>
    <w:rsid w:val="009D4960"/>
    <w:rsid w:val="009E137C"/>
    <w:rsid w:val="009F28EC"/>
    <w:rsid w:val="009F397F"/>
    <w:rsid w:val="009F4CBF"/>
    <w:rsid w:val="009F6D34"/>
    <w:rsid w:val="00A00F50"/>
    <w:rsid w:val="00A071AB"/>
    <w:rsid w:val="00A16CC2"/>
    <w:rsid w:val="00A26567"/>
    <w:rsid w:val="00A30A83"/>
    <w:rsid w:val="00AD5EBD"/>
    <w:rsid w:val="00B04B3F"/>
    <w:rsid w:val="00B062E8"/>
    <w:rsid w:val="00B248E7"/>
    <w:rsid w:val="00B6326A"/>
    <w:rsid w:val="00B76820"/>
    <w:rsid w:val="00B9710D"/>
    <w:rsid w:val="00BB0EFE"/>
    <w:rsid w:val="00BB2499"/>
    <w:rsid w:val="00BB7495"/>
    <w:rsid w:val="00BC14C8"/>
    <w:rsid w:val="00BC6587"/>
    <w:rsid w:val="00BD32AC"/>
    <w:rsid w:val="00C104FC"/>
    <w:rsid w:val="00C16D37"/>
    <w:rsid w:val="00C3728C"/>
    <w:rsid w:val="00C6084A"/>
    <w:rsid w:val="00C740BE"/>
    <w:rsid w:val="00C82B87"/>
    <w:rsid w:val="00CC6725"/>
    <w:rsid w:val="00CE76FC"/>
    <w:rsid w:val="00CF5E39"/>
    <w:rsid w:val="00D33C70"/>
    <w:rsid w:val="00D40BA1"/>
    <w:rsid w:val="00D55798"/>
    <w:rsid w:val="00D8332B"/>
    <w:rsid w:val="00DA4AD3"/>
    <w:rsid w:val="00DC491B"/>
    <w:rsid w:val="00DC632A"/>
    <w:rsid w:val="00DD0964"/>
    <w:rsid w:val="00E0071A"/>
    <w:rsid w:val="00E11730"/>
    <w:rsid w:val="00E225B6"/>
    <w:rsid w:val="00E54148"/>
    <w:rsid w:val="00EB1BDE"/>
    <w:rsid w:val="00ED0ED0"/>
    <w:rsid w:val="00ED756E"/>
    <w:rsid w:val="00F56F51"/>
    <w:rsid w:val="00F633BC"/>
    <w:rsid w:val="00FF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8DC2"/>
  <w15:docId w15:val="{49A7E178-C1E8-4CA0-9B88-22D7ECAE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/>
    <w:lsdException w:name="List Bullet 3" w:semiHidden="1" w:uiPriority="36" w:unhideWhenUsed="1"/>
    <w:lsdException w:name="List Bullet 4" w:semiHidden="1" w:uiPriority="36" w:unhideWhenUsed="1"/>
    <w:lsdException w:name="List Bullet 5" w:semiHidden="1" w:uiPriority="3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34C"/>
  </w:style>
  <w:style w:type="paragraph" w:styleId="Heading1">
    <w:name w:val="heading 1"/>
    <w:basedOn w:val="Normal"/>
    <w:next w:val="Normal"/>
    <w:link w:val="Heading1Char"/>
    <w:uiPriority w:val="9"/>
    <w:qFormat/>
    <w:rsid w:val="0039734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34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4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5F5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4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5F5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75F5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4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55D7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4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75F5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4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75F5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9F397F"/>
  </w:style>
  <w:style w:type="paragraph" w:styleId="BlockText">
    <w:name w:val="Block Text"/>
    <w:basedOn w:val="Normal"/>
    <w:uiPriority w:val="40"/>
    <w:semiHidden/>
    <w:unhideWhenUsed/>
    <w:rsid w:val="004B0843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F397F"/>
  </w:style>
  <w:style w:type="character" w:customStyle="1" w:styleId="BodyTextChar">
    <w:name w:val="Body Text Char"/>
    <w:basedOn w:val="DefaultParagraphFont"/>
    <w:link w:val="BodyText"/>
    <w:uiPriority w:val="99"/>
    <w:semiHidden/>
    <w:rsid w:val="009F397F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22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F397F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F397F"/>
  </w:style>
  <w:style w:type="paragraph" w:styleId="BodyText3">
    <w:name w:val="Body Text 3"/>
    <w:basedOn w:val="Normal"/>
    <w:link w:val="BodyText3Char"/>
    <w:uiPriority w:val="99"/>
    <w:semiHidden/>
    <w:unhideWhenUsed/>
    <w:rsid w:val="009F397F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397F"/>
    <w:rPr>
      <w:sz w:val="22"/>
      <w:szCs w:val="16"/>
    </w:rPr>
  </w:style>
  <w:style w:type="paragraph" w:styleId="Footer">
    <w:name w:val="footer"/>
    <w:basedOn w:val="Normal"/>
    <w:link w:val="FooterChar"/>
    <w:uiPriority w:val="99"/>
    <w:unhideWhenUsed/>
    <w:rsid w:val="00E11730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color w:val="775F55" w:themeColor="text2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E11730"/>
    <w:rPr>
      <w:rFonts w:cstheme="minorBidi"/>
      <w:color w:val="775F55" w:themeColor="text2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730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b/>
      <w:color w:val="775F55" w:themeColor="text2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E11730"/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9734C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734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4C"/>
    <w:rPr>
      <w:rFonts w:asciiTheme="majorHAnsi" w:eastAsiaTheme="majorEastAsia" w:hAnsiTheme="majorHAnsi" w:cstheme="majorBidi"/>
      <w:color w:val="775F5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4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4C"/>
    <w:rPr>
      <w:rFonts w:asciiTheme="majorHAnsi" w:eastAsiaTheme="majorEastAsia" w:hAnsiTheme="majorHAnsi" w:cstheme="majorBidi"/>
      <w:color w:val="775F5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4C"/>
    <w:rPr>
      <w:rFonts w:asciiTheme="majorHAnsi" w:eastAsiaTheme="majorEastAsia" w:hAnsiTheme="majorHAnsi" w:cstheme="majorBidi"/>
      <w:i/>
      <w:iCs/>
      <w:color w:val="775F5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4C"/>
    <w:rPr>
      <w:rFonts w:asciiTheme="majorHAnsi" w:eastAsiaTheme="majorEastAsia" w:hAnsiTheme="majorHAnsi" w:cstheme="majorBidi"/>
      <w:i/>
      <w:iCs/>
      <w:color w:val="355D7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4C"/>
    <w:rPr>
      <w:rFonts w:asciiTheme="majorHAnsi" w:eastAsiaTheme="majorEastAsia" w:hAnsiTheme="majorHAnsi" w:cstheme="majorBidi"/>
      <w:b/>
      <w:bCs/>
      <w:color w:val="775F5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4C"/>
    <w:rPr>
      <w:rFonts w:asciiTheme="majorHAnsi" w:eastAsiaTheme="majorEastAsia" w:hAnsiTheme="majorHAnsi" w:cstheme="majorBidi"/>
      <w:b/>
      <w:bCs/>
      <w:i/>
      <w:iCs/>
      <w:color w:val="775F55" w:themeColor="text2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F397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F397F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F397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F397F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F397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F397F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F397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F397F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F397F"/>
    <w:rPr>
      <w:sz w:val="22"/>
      <w:szCs w:val="16"/>
    </w:rPr>
  </w:style>
  <w:style w:type="numbering" w:customStyle="1" w:styleId="MedianListStyle">
    <w:name w:val="Median List Style"/>
    <w:uiPriority w:val="99"/>
    <w:pPr>
      <w:numPr>
        <w:numId w:val="5"/>
      </w:numPr>
    </w:pPr>
  </w:style>
  <w:style w:type="character" w:styleId="BookTitle">
    <w:name w:val="Book Title"/>
    <w:basedOn w:val="DefaultParagraphFont"/>
    <w:uiPriority w:val="33"/>
    <w:qFormat/>
    <w:rsid w:val="0039734C"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4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YourName">
    <w:name w:val="Your Name"/>
    <w:basedOn w:val="Normal"/>
    <w:uiPriority w:val="1"/>
    <w:pPr>
      <w:spacing w:after="0"/>
    </w:pPr>
    <w:rPr>
      <w:color w:val="FFFFFF" w:themeColor="background1"/>
      <w:sz w:val="40"/>
    </w:rPr>
  </w:style>
  <w:style w:type="paragraph" w:styleId="Closing">
    <w:name w:val="Closing"/>
    <w:basedOn w:val="Normal"/>
    <w:link w:val="Closing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F397F"/>
  </w:style>
  <w:style w:type="table" w:styleId="ColorfulGrid">
    <w:name w:val="Colorful Grid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table" w:styleId="ColorfulGrid-Accent3">
    <w:name w:val="Colorful Grid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Date">
    <w:name w:val="Date"/>
    <w:basedOn w:val="Normal"/>
    <w:link w:val="DateChar"/>
    <w:uiPriority w:val="2"/>
    <w:rsid w:val="000E02E8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eChar">
    <w:name w:val="Date Char"/>
    <w:basedOn w:val="DefaultParagraphFont"/>
    <w:link w:val="Date"/>
    <w:uiPriority w:val="2"/>
    <w:rsid w:val="00864797"/>
    <w:rPr>
      <w:b/>
      <w:color w:val="FFFFFF" w:themeColor="background1"/>
    </w:rPr>
  </w:style>
  <w:style w:type="paragraph" w:customStyle="1" w:styleId="FooterEven">
    <w:name w:val="Footer Even"/>
    <w:basedOn w:val="Normal"/>
    <w:uiPriority w:val="39"/>
    <w:semiHidden/>
    <w:unhideWhenUsed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HeaderEven">
    <w:name w:val="Header Even"/>
    <w:basedOn w:val="Normal"/>
    <w:uiPriority w:val="39"/>
    <w:semiHidden/>
    <w:unhideWhenUsed/>
    <w:rsid w:val="000E02E8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ContactInfo">
    <w:name w:val="Contact Info"/>
    <w:basedOn w:val="Normal"/>
    <w:uiPriority w:val="4"/>
    <w:rsid w:val="000E02E8"/>
    <w:pPr>
      <w:spacing w:after="0" w:line="240" w:lineRule="auto"/>
    </w:pPr>
  </w:style>
  <w:style w:type="table" w:styleId="ColorfulGrid-Accent5">
    <w:name w:val="Colorful Grid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TableGridLight">
    <w:name w:val="Grid Table Light"/>
    <w:basedOn w:val="TableNormal"/>
    <w:uiPriority w:val="40"/>
    <w:rsid w:val="00BB249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olorfulGrid-Accent6">
    <w:name w:val="Colorful Grid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F397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97F"/>
    <w:pPr>
      <w:spacing w:line="240" w:lineRule="auto"/>
    </w:pPr>
    <w:rPr>
      <w:sz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97F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9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97F"/>
    <w:rPr>
      <w:b/>
      <w:bCs/>
      <w:sz w:val="22"/>
      <w:szCs w:val="20"/>
    </w:rPr>
  </w:style>
  <w:style w:type="table" w:styleId="DarkList">
    <w:name w:val="Dark List"/>
    <w:basedOn w:val="TableNormal"/>
    <w:uiPriority w:val="40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41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42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43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44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45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46"/>
    <w:semiHidden/>
    <w:unhideWhenUsed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F397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F397F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F397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F397F"/>
  </w:style>
  <w:style w:type="character" w:styleId="Emphasis">
    <w:name w:val="Emphasis"/>
    <w:basedOn w:val="DefaultParagraphFont"/>
    <w:uiPriority w:val="20"/>
    <w:qFormat/>
    <w:rsid w:val="0039734C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F397F"/>
    <w:pPr>
      <w:spacing w:after="0" w:line="240" w:lineRule="auto"/>
    </w:pPr>
    <w:rPr>
      <w:sz w:val="22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397F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F397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9F397F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F397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7F"/>
    <w:pPr>
      <w:spacing w:after="0" w:line="240" w:lineRule="auto"/>
    </w:pPr>
    <w:rPr>
      <w:sz w:val="2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7F"/>
    <w:rPr>
      <w:sz w:val="22"/>
      <w:szCs w:val="20"/>
    </w:rPr>
  </w:style>
  <w:style w:type="table" w:styleId="GridTable1Light">
    <w:name w:val="Grid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9F397F"/>
  </w:style>
  <w:style w:type="paragraph" w:styleId="HTMLAddress">
    <w:name w:val="HTML Address"/>
    <w:basedOn w:val="Normal"/>
    <w:link w:val="HTMLAddressChar"/>
    <w:uiPriority w:val="99"/>
    <w:semiHidden/>
    <w:unhideWhenUsed/>
    <w:rsid w:val="009F397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F397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F39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F397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97F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F397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F397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F397F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30" w:hanging="23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460" w:hanging="23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690" w:hanging="23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920" w:hanging="23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150" w:hanging="23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380" w:hanging="23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610" w:hanging="23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1840" w:hanging="23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F397F"/>
    <w:pPr>
      <w:spacing w:after="0" w:line="240" w:lineRule="auto"/>
      <w:ind w:left="2070" w:hanging="23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F397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9734C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4C"/>
    <w:pPr>
      <w:pBdr>
        <w:left w:val="single" w:sz="18" w:space="12" w:color="94B6D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4C"/>
    <w:rPr>
      <w:rFonts w:asciiTheme="majorHAnsi" w:eastAsiaTheme="majorEastAsia" w:hAnsiTheme="majorHAnsi" w:cstheme="majorBidi"/>
      <w:color w:val="94B6D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39734C"/>
    <w:rPr>
      <w:b/>
      <w:bCs/>
      <w:smallCaps/>
      <w:spacing w:val="5"/>
      <w:u w:val="single"/>
    </w:rPr>
  </w:style>
  <w:style w:type="table" w:styleId="LightGrid">
    <w:name w:val="Light Grid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41"/>
    <w:semiHidden/>
    <w:unhideWhenUsed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42"/>
    <w:semiHidden/>
    <w:unhideWhenUsed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43"/>
    <w:semiHidden/>
    <w:unhideWhenUsed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44"/>
    <w:semiHidden/>
    <w:unhideWhenUsed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45"/>
    <w:semiHidden/>
    <w:unhideWhenUsed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46"/>
    <w:semiHidden/>
    <w:unhideWhenUsed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F397F"/>
  </w:style>
  <w:style w:type="paragraph" w:styleId="List">
    <w:name w:val="List"/>
    <w:basedOn w:val="Normal"/>
    <w:uiPriority w:val="99"/>
    <w:semiHidden/>
    <w:unhideWhenUsed/>
    <w:rsid w:val="009F397F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F397F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F397F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F397F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F397F"/>
    <w:pPr>
      <w:ind w:left="1800" w:hanging="360"/>
      <w:contextualSpacing/>
    </w:pPr>
  </w:style>
  <w:style w:type="paragraph" w:styleId="ListBullet">
    <w:name w:val="List Bullet"/>
    <w:basedOn w:val="Normal"/>
    <w:uiPriority w:val="10"/>
    <w:rsid w:val="002713D7"/>
    <w:pPr>
      <w:numPr>
        <w:numId w:val="7"/>
      </w:numPr>
    </w:pPr>
  </w:style>
  <w:style w:type="paragraph" w:styleId="ListBullet2">
    <w:name w:val="List Bullet 2"/>
    <w:basedOn w:val="Normal"/>
    <w:uiPriority w:val="36"/>
    <w:semiHidden/>
    <w:unhideWhenUsed/>
    <w:rsid w:val="009F397F"/>
    <w:pPr>
      <w:numPr>
        <w:numId w:val="1"/>
      </w:numPr>
      <w:contextualSpacing/>
    </w:pPr>
  </w:style>
  <w:style w:type="paragraph" w:styleId="ListBullet3">
    <w:name w:val="List Bullet 3"/>
    <w:basedOn w:val="Normal"/>
    <w:uiPriority w:val="36"/>
    <w:semiHidden/>
    <w:unhideWhenUsed/>
    <w:rsid w:val="009F397F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36"/>
    <w:semiHidden/>
    <w:unhideWhenUsed/>
    <w:rsid w:val="009F397F"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36"/>
    <w:semiHidden/>
    <w:unhideWhenUsed/>
    <w:rsid w:val="009F397F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F397F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F397F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F397F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F397F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F397F"/>
    <w:pPr>
      <w:ind w:left="1800"/>
      <w:contextualSpacing/>
    </w:pPr>
  </w:style>
  <w:style w:type="paragraph" w:styleId="ListNumber">
    <w:name w:val="List Number"/>
    <w:basedOn w:val="Normal"/>
    <w:uiPriority w:val="11"/>
    <w:rsid w:val="003028A6"/>
    <w:pPr>
      <w:numPr>
        <w:numId w:val="6"/>
      </w:numPr>
    </w:pPr>
  </w:style>
  <w:style w:type="paragraph" w:styleId="ListNumber2">
    <w:name w:val="List Number 2"/>
    <w:basedOn w:val="Normal"/>
    <w:uiPriority w:val="99"/>
    <w:semiHidden/>
    <w:unhideWhenUsed/>
    <w:rsid w:val="009F397F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F397F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F397F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F397F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F397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F397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F397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F397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F397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F397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F397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F397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F397F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40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41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42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43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44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45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46"/>
    <w:semiHidden/>
    <w:unhideWhenUsed/>
    <w:rsid w:val="009F39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40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41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42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43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44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45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46"/>
    <w:semiHidden/>
    <w:unhideWhenUsed/>
    <w:rsid w:val="009F397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40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41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42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43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44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45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46"/>
    <w:semiHidden/>
    <w:unhideWhenUsed/>
    <w:rsid w:val="009F397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9F397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F397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F397F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F397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F397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F397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F397F"/>
  </w:style>
  <w:style w:type="character" w:styleId="PageNumber">
    <w:name w:val="page number"/>
    <w:basedOn w:val="DefaultParagraphFont"/>
    <w:uiPriority w:val="99"/>
    <w:semiHidden/>
    <w:unhideWhenUsed/>
    <w:rsid w:val="009F397F"/>
  </w:style>
  <w:style w:type="character" w:styleId="PlaceholderText">
    <w:name w:val="Placeholder Text"/>
    <w:basedOn w:val="DefaultParagraphFont"/>
    <w:uiPriority w:val="99"/>
    <w:semiHidden/>
    <w:rsid w:val="004B0843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F397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F39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F397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F397F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9734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4C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F397F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F397F"/>
  </w:style>
  <w:style w:type="paragraph" w:styleId="Signature">
    <w:name w:val="Signature"/>
    <w:basedOn w:val="Normal"/>
    <w:link w:val="SignatureChar"/>
    <w:uiPriority w:val="99"/>
    <w:semiHidden/>
    <w:unhideWhenUsed/>
    <w:rsid w:val="009F397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F397F"/>
  </w:style>
  <w:style w:type="character" w:customStyle="1" w:styleId="SmartHyperlink1">
    <w:name w:val="Smart Hyperlink1"/>
    <w:basedOn w:val="DefaultParagraphFont"/>
    <w:uiPriority w:val="99"/>
    <w:semiHidden/>
    <w:unhideWhenUsed/>
    <w:rsid w:val="009F397F"/>
    <w:rPr>
      <w:u w:val="dotted"/>
    </w:rPr>
  </w:style>
  <w:style w:type="character" w:styleId="Strong">
    <w:name w:val="Strong"/>
    <w:basedOn w:val="DefaultParagraphFont"/>
    <w:uiPriority w:val="22"/>
    <w:qFormat/>
    <w:rsid w:val="0039734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4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734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9734C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9F397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F397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F397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F397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F397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F397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F397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F397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F397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F397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F397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F397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F397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F397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F397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F397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F397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F397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F397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F397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F397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9F397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F397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F397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F397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F397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F397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F397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F3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F39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F39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F39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734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4B6D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4C"/>
    <w:rPr>
      <w:rFonts w:asciiTheme="majorHAnsi" w:eastAsiaTheme="majorEastAsia" w:hAnsiTheme="majorHAnsi" w:cstheme="majorBidi"/>
      <w:color w:val="94B6D2" w:themeColor="accent1"/>
      <w:spacing w:val="-10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F397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4C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F39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40BA1"/>
    <w:pPr>
      <w:ind w:left="720"/>
      <w:contextualSpacing/>
    </w:pPr>
  </w:style>
  <w:style w:type="paragraph" w:styleId="NoSpacing">
    <w:name w:val="No Spacing"/>
    <w:uiPriority w:val="1"/>
    <w:qFormat/>
    <w:rsid w:val="0039734C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39734C"/>
    <w:rPr>
      <w:smallCaps/>
      <w:color w:val="404040" w:themeColor="text1" w:themeTint="BF"/>
      <w:u w:val="single" w:color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y2406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Photo%20resume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ECBBC2E83648509C417ADEB9911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CBC6E-CF31-4447-835E-02A0FCCD178F}"/>
      </w:docPartPr>
      <w:docPartBody>
        <w:p w:rsidR="00465DEB" w:rsidRDefault="00FA57D4">
          <w:pPr>
            <w:pStyle w:val="50ECBBC2E83648509C417ADEB9911B59"/>
          </w:pPr>
          <w:r>
            <w:t>Your Name</w:t>
          </w:r>
        </w:p>
      </w:docPartBody>
    </w:docPart>
    <w:docPart>
      <w:docPartPr>
        <w:name w:val="A2EEEBB18BEA4F1AA11C4EA49E78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469E06-9871-415D-AB55-C09AD99AD637}"/>
      </w:docPartPr>
      <w:docPartBody>
        <w:p w:rsidR="00465DEB" w:rsidRDefault="00FA57D4">
          <w:pPr>
            <w:pStyle w:val="A2EEEBB18BEA4F1AA11C4EA49E78EB1D"/>
          </w:pPr>
          <w:r>
            <w:t>Objective</w:t>
          </w:r>
        </w:p>
      </w:docPartBody>
    </w:docPart>
    <w:docPart>
      <w:docPartPr>
        <w:name w:val="FF0BF89D54A24F9C87F6BA0F5D2F043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F447F52-7ABC-4981-BDDB-CD3A44A61B5F}"/>
      </w:docPartPr>
      <w:docPartBody>
        <w:p w:rsidR="001F66DA" w:rsidRDefault="008B2011" w:rsidP="008B2011">
          <w:pPr>
            <w:pStyle w:val="FF0BF89D54A24F9C87F6BA0F5D2F0439"/>
          </w:pPr>
          <w:r w:rsidRPr="00860837">
            <w:t>Skills &amp; Abilities</w:t>
          </w:r>
        </w:p>
      </w:docPartBody>
    </w:docPart>
    <w:docPart>
      <w:docPartPr>
        <w:name w:val="234A4C833F504C75AB147F36F350F28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B7495BC-F8A2-4804-B882-49054AED2003}"/>
      </w:docPartPr>
      <w:docPartBody>
        <w:p w:rsidR="001F66DA" w:rsidRDefault="008B2011" w:rsidP="008B2011">
          <w:pPr>
            <w:pStyle w:val="234A4C833F504C75AB147F36F350F28A"/>
          </w:pPr>
          <w:r w:rsidRPr="00860837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64E"/>
    <w:rsid w:val="001054C2"/>
    <w:rsid w:val="001F66DA"/>
    <w:rsid w:val="002852EB"/>
    <w:rsid w:val="0034587F"/>
    <w:rsid w:val="00465DEB"/>
    <w:rsid w:val="004C357F"/>
    <w:rsid w:val="00522354"/>
    <w:rsid w:val="00572AE0"/>
    <w:rsid w:val="00575F71"/>
    <w:rsid w:val="008B2011"/>
    <w:rsid w:val="008C66F0"/>
    <w:rsid w:val="009F064E"/>
    <w:rsid w:val="00FA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ECBBC2E83648509C417ADEB9911B59">
    <w:name w:val="50ECBBC2E83648509C417ADEB9911B59"/>
  </w:style>
  <w:style w:type="paragraph" w:customStyle="1" w:styleId="D7AA3CF90EE440CDAB128F11EB1697D1">
    <w:name w:val="D7AA3CF90EE440CDAB128F11EB1697D1"/>
  </w:style>
  <w:style w:type="paragraph" w:customStyle="1" w:styleId="72F5BA97DF4844B5AE179D66C63721E3">
    <w:name w:val="72F5BA97DF4844B5AE179D66C63721E3"/>
  </w:style>
  <w:style w:type="paragraph" w:customStyle="1" w:styleId="660240085A0B4B4FA6E3F9CE3FD502AE">
    <w:name w:val="660240085A0B4B4FA6E3F9CE3FD502AE"/>
  </w:style>
  <w:style w:type="paragraph" w:customStyle="1" w:styleId="225CE67F24E84262AAC029EE3761111C">
    <w:name w:val="225CE67F24E84262AAC029EE3761111C"/>
  </w:style>
  <w:style w:type="paragraph" w:customStyle="1" w:styleId="24D6391FC8234AE69AAFF43F83DBBC32">
    <w:name w:val="24D6391FC8234AE69AAFF43F83DBBC32"/>
  </w:style>
  <w:style w:type="paragraph" w:customStyle="1" w:styleId="A2EEEBB18BEA4F1AA11C4EA49E78EB1D">
    <w:name w:val="A2EEEBB18BEA4F1AA11C4EA49E78EB1D"/>
  </w:style>
  <w:style w:type="paragraph" w:customStyle="1" w:styleId="F487F6C4BBAC4E00A9EF0CE33C653975">
    <w:name w:val="F487F6C4BBAC4E00A9EF0CE33C653975"/>
  </w:style>
  <w:style w:type="paragraph" w:customStyle="1" w:styleId="48389CB1116E4A3F964D3B128D7AA5C1">
    <w:name w:val="48389CB1116E4A3F964D3B128D7AA5C1"/>
  </w:style>
  <w:style w:type="paragraph" w:customStyle="1" w:styleId="FEEC03927B3C4DC1BE8B65BCCB4692CB">
    <w:name w:val="FEEC03927B3C4DC1BE8B65BCCB4692CB"/>
  </w:style>
  <w:style w:type="paragraph" w:customStyle="1" w:styleId="4195258D8268495B90B5F7CC7610AE9C">
    <w:name w:val="4195258D8268495B90B5F7CC7610AE9C"/>
  </w:style>
  <w:style w:type="paragraph" w:customStyle="1" w:styleId="505291776FF046BEA1F97B9ECA010E9A">
    <w:name w:val="505291776FF046BEA1F97B9ECA010E9A"/>
  </w:style>
  <w:style w:type="paragraph" w:customStyle="1" w:styleId="75A483C05AC94C3D87AAC957B301FCD3">
    <w:name w:val="75A483C05AC94C3D87AAC957B301FCD3"/>
  </w:style>
  <w:style w:type="paragraph" w:customStyle="1" w:styleId="BC06195CFDDB4D42B441F516D993E626">
    <w:name w:val="BC06195CFDDB4D42B441F516D993E626"/>
  </w:style>
  <w:style w:type="paragraph" w:customStyle="1" w:styleId="2C804D13D57C46268B0F3950A617E752">
    <w:name w:val="2C804D13D57C46268B0F3950A617E752"/>
  </w:style>
  <w:style w:type="paragraph" w:customStyle="1" w:styleId="BF59FE78827341AB87920A495D60B24F">
    <w:name w:val="BF59FE78827341AB87920A495D60B24F"/>
  </w:style>
  <w:style w:type="paragraph" w:customStyle="1" w:styleId="90E07056D4464B77B6F1313BEACF71D8">
    <w:name w:val="90E07056D4464B77B6F1313BEACF71D8"/>
  </w:style>
  <w:style w:type="paragraph" w:customStyle="1" w:styleId="3CCC46186B354625A1F7AA7937951E7E">
    <w:name w:val="3CCC46186B354625A1F7AA7937951E7E"/>
  </w:style>
  <w:style w:type="paragraph" w:customStyle="1" w:styleId="0B6C15F444544BEAAA4D9B967B56C9CA">
    <w:name w:val="0B6C15F444544BEAAA4D9B967B56C9CA"/>
  </w:style>
  <w:style w:type="paragraph" w:customStyle="1" w:styleId="C22735E55785451B823729003C289C5C">
    <w:name w:val="C22735E55785451B823729003C289C5C"/>
  </w:style>
  <w:style w:type="paragraph" w:customStyle="1" w:styleId="994A070358EA4703A2B89552AF176FE5">
    <w:name w:val="994A070358EA4703A2B89552AF176FE5"/>
  </w:style>
  <w:style w:type="paragraph" w:customStyle="1" w:styleId="D1F33BC647954885B167E1CFB2B7EBC2">
    <w:name w:val="D1F33BC647954885B167E1CFB2B7EBC2"/>
  </w:style>
  <w:style w:type="paragraph" w:customStyle="1" w:styleId="04AE2AA27E824A12853A5A3154F48F42">
    <w:name w:val="04AE2AA27E824A12853A5A3154F48F42"/>
  </w:style>
  <w:style w:type="paragraph" w:customStyle="1" w:styleId="129D333ED92649DA8B56C2D1DE8F9D7F">
    <w:name w:val="129D333ED92649DA8B56C2D1DE8F9D7F"/>
  </w:style>
  <w:style w:type="paragraph" w:customStyle="1" w:styleId="A36AE16E452547BAB5101E4CD4E2638B">
    <w:name w:val="A36AE16E452547BAB5101E4CD4E2638B"/>
  </w:style>
  <w:style w:type="paragraph" w:customStyle="1" w:styleId="A69FB0444AB944EFA049F0631A9BC0D1">
    <w:name w:val="A69FB0444AB944EFA049F0631A9BC0D1"/>
  </w:style>
  <w:style w:type="paragraph" w:customStyle="1" w:styleId="373EFA752BD24CC588E2F56869B977F6">
    <w:name w:val="373EFA752BD24CC588E2F56869B977F6"/>
  </w:style>
  <w:style w:type="paragraph" w:customStyle="1" w:styleId="7F47223324A343BD98A6C76E08CA4CBE">
    <w:name w:val="7F47223324A343BD98A6C76E08CA4CBE"/>
  </w:style>
  <w:style w:type="paragraph" w:customStyle="1" w:styleId="37E2411A856E4704A42D5D3F0BEB50D6">
    <w:name w:val="37E2411A856E4704A42D5D3F0BEB50D6"/>
    <w:rsid w:val="009F064E"/>
  </w:style>
  <w:style w:type="paragraph" w:customStyle="1" w:styleId="54D891932E2845E69C2FAEC91D4A3610">
    <w:name w:val="54D891932E2845E69C2FAEC91D4A3610"/>
    <w:rsid w:val="009F064E"/>
  </w:style>
  <w:style w:type="paragraph" w:customStyle="1" w:styleId="22D174304CA24986B06C407E35D37C3A">
    <w:name w:val="22D174304CA24986B06C407E35D37C3A"/>
    <w:rsid w:val="009F064E"/>
  </w:style>
  <w:style w:type="paragraph" w:customStyle="1" w:styleId="8FD47B5E8D64446DBC3A060D4E2E9088">
    <w:name w:val="8FD47B5E8D64446DBC3A060D4E2E9088"/>
    <w:rsid w:val="009F064E"/>
  </w:style>
  <w:style w:type="paragraph" w:customStyle="1" w:styleId="0D9B0D13C9E94BF3AB355DA5A9E842CB">
    <w:name w:val="0D9B0D13C9E94BF3AB355DA5A9E842CB"/>
    <w:rsid w:val="009F064E"/>
  </w:style>
  <w:style w:type="paragraph" w:customStyle="1" w:styleId="6343B8C89FD14F158C2000FC34271C3C">
    <w:name w:val="6343B8C89FD14F158C2000FC34271C3C"/>
    <w:rsid w:val="009F064E"/>
  </w:style>
  <w:style w:type="paragraph" w:customStyle="1" w:styleId="3073F51C238642219804056AF21654AC">
    <w:name w:val="3073F51C238642219804056AF21654AC"/>
    <w:rsid w:val="009F064E"/>
  </w:style>
  <w:style w:type="paragraph" w:customStyle="1" w:styleId="162651B12F514576A3256D11005F5988">
    <w:name w:val="162651B12F514576A3256D11005F5988"/>
    <w:rsid w:val="009F064E"/>
  </w:style>
  <w:style w:type="paragraph" w:customStyle="1" w:styleId="38933D01D2204260B58233DCB7524A4B">
    <w:name w:val="38933D01D2204260B58233DCB7524A4B"/>
    <w:rsid w:val="009F064E"/>
  </w:style>
  <w:style w:type="paragraph" w:customStyle="1" w:styleId="CA0DAA1B74FC48ACA456143B26B0E6E7">
    <w:name w:val="CA0DAA1B74FC48ACA456143B26B0E6E7"/>
    <w:rsid w:val="009F064E"/>
  </w:style>
  <w:style w:type="paragraph" w:customStyle="1" w:styleId="171D5D0822274A75892226B8C338FF69">
    <w:name w:val="171D5D0822274A75892226B8C338FF69"/>
    <w:rsid w:val="009F064E"/>
  </w:style>
  <w:style w:type="paragraph" w:customStyle="1" w:styleId="85AD8BFD4DCE46C9B1B1F310B399398F">
    <w:name w:val="85AD8BFD4DCE46C9B1B1F310B399398F"/>
    <w:rsid w:val="009F064E"/>
  </w:style>
  <w:style w:type="paragraph" w:customStyle="1" w:styleId="2B3A350DD428415A9AEFD7448891A3A4">
    <w:name w:val="2B3A350DD428415A9AEFD7448891A3A4"/>
    <w:rsid w:val="009F064E"/>
  </w:style>
  <w:style w:type="paragraph" w:customStyle="1" w:styleId="EBAF0225D2C34E01AB95C033DF5C16FB">
    <w:name w:val="EBAF0225D2C34E01AB95C033DF5C16FB"/>
    <w:rsid w:val="009F064E"/>
  </w:style>
  <w:style w:type="paragraph" w:customStyle="1" w:styleId="915D9462532F4A7894650807E55D75A2">
    <w:name w:val="915D9462532F4A7894650807E55D75A2"/>
    <w:rsid w:val="009F064E"/>
  </w:style>
  <w:style w:type="paragraph" w:customStyle="1" w:styleId="8976C6B0F14441BD8A703498F70E913E">
    <w:name w:val="8976C6B0F14441BD8A703498F70E913E"/>
    <w:rsid w:val="009F064E"/>
  </w:style>
  <w:style w:type="paragraph" w:customStyle="1" w:styleId="6F1C11B3D51143B39B38649A5996BBA0">
    <w:name w:val="6F1C11B3D51143B39B38649A5996BBA0"/>
    <w:rsid w:val="009F064E"/>
  </w:style>
  <w:style w:type="paragraph" w:customStyle="1" w:styleId="D2435727D6E84881B8BAE96ACCE8CEAE">
    <w:name w:val="D2435727D6E84881B8BAE96ACCE8CEAE"/>
    <w:rsid w:val="009F064E"/>
  </w:style>
  <w:style w:type="paragraph" w:customStyle="1" w:styleId="BD86C158B54D4F7CAE95018586DE7670">
    <w:name w:val="BD86C158B54D4F7CAE95018586DE7670"/>
    <w:rsid w:val="009F064E"/>
  </w:style>
  <w:style w:type="paragraph" w:customStyle="1" w:styleId="67D8E82163CE46948F7235F513AA157C">
    <w:name w:val="67D8E82163CE46948F7235F513AA157C"/>
    <w:rsid w:val="009F064E"/>
  </w:style>
  <w:style w:type="paragraph" w:customStyle="1" w:styleId="CE4BC0C2EEB24910B4E513EF162223DC">
    <w:name w:val="CE4BC0C2EEB24910B4E513EF162223DC"/>
    <w:rsid w:val="009F064E"/>
  </w:style>
  <w:style w:type="paragraph" w:customStyle="1" w:styleId="96CDBBF4A9AA48ECBADAA1A9C3526E22">
    <w:name w:val="96CDBBF4A9AA48ECBADAA1A9C3526E22"/>
    <w:rsid w:val="009F064E"/>
  </w:style>
  <w:style w:type="paragraph" w:customStyle="1" w:styleId="3EC0CFD5DD7443C5806D3A6AA5B48567">
    <w:name w:val="3EC0CFD5DD7443C5806D3A6AA5B48567"/>
    <w:rsid w:val="009F064E"/>
  </w:style>
  <w:style w:type="paragraph" w:customStyle="1" w:styleId="C020E85E35D947798DC04ADC2A86E00A">
    <w:name w:val="C020E85E35D947798DC04ADC2A86E00A"/>
    <w:rsid w:val="009F064E"/>
  </w:style>
  <w:style w:type="paragraph" w:customStyle="1" w:styleId="31921C0BAC404EAE9BE1093C3D558EB0">
    <w:name w:val="31921C0BAC404EAE9BE1093C3D558EB0"/>
    <w:rsid w:val="009F064E"/>
  </w:style>
  <w:style w:type="paragraph" w:customStyle="1" w:styleId="7C2D4BC29FB44BB583A545A97C39DA10">
    <w:name w:val="7C2D4BC29FB44BB583A545A97C39DA10"/>
    <w:rsid w:val="009F064E"/>
  </w:style>
  <w:style w:type="paragraph" w:customStyle="1" w:styleId="FF0BF89D54A24F9C87F6BA0F5D2F0439">
    <w:name w:val="FF0BF89D54A24F9C87F6BA0F5D2F0439"/>
    <w:rsid w:val="008B2011"/>
    <w:pPr>
      <w:bidi/>
    </w:pPr>
  </w:style>
  <w:style w:type="paragraph" w:customStyle="1" w:styleId="234A4C833F504C75AB147F36F350F28A">
    <w:name w:val="234A4C833F504C75AB147F36F350F28A"/>
    <w:rsid w:val="008B2011"/>
    <w:pPr>
      <w:bidi/>
    </w:pPr>
  </w:style>
  <w:style w:type="paragraph" w:customStyle="1" w:styleId="5F929B4103F5447FB5D93FA49778FD85">
    <w:name w:val="5F929B4103F5447FB5D93FA49778FD85"/>
    <w:rsid w:val="008B201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0435B-B02B-4F4C-9D17-AB4E08C43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 (Median theme)</Template>
  <TotalTime>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dc:description>Guy Weiss</dc:description>
  <cp:lastModifiedBy>xxx</cp:lastModifiedBy>
  <cp:revision>5</cp:revision>
  <dcterms:created xsi:type="dcterms:W3CDTF">2022-03-01T12:31:00Z</dcterms:created>
  <dcterms:modified xsi:type="dcterms:W3CDTF">2022-07-24T07:12:00Z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